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862" w:rsidRPr="00A25018" w:rsidRDefault="00A26A2B" w:rsidP="00A80AEC">
      <w:pPr>
        <w:pStyle w:val="Header"/>
        <w:jc w:val="right"/>
        <w:rPr>
          <w:color w:val="000000"/>
          <w:sz w:val="20"/>
          <w:szCs w:val="20"/>
        </w:rPr>
      </w:pPr>
      <w:r w:rsidRPr="00A25018">
        <w:rPr>
          <w:color w:val="000000"/>
          <w:sz w:val="20"/>
          <w:szCs w:val="20"/>
        </w:rPr>
        <w:tab/>
      </w:r>
    </w:p>
    <w:p w:rsidR="00EB1F82" w:rsidRPr="00A25018" w:rsidRDefault="00C46853" w:rsidP="00EB1F82">
      <w:pPr>
        <w:rPr>
          <w:b/>
          <w:bCs/>
          <w:color w:val="000080"/>
          <w:sz w:val="32"/>
          <w:szCs w:val="32"/>
        </w:rPr>
      </w:pPr>
      <w:r w:rsidRPr="00A25018">
        <w:rPr>
          <w:b/>
          <w:bCs/>
          <w:color w:val="000080"/>
          <w:sz w:val="32"/>
          <w:szCs w:val="32"/>
        </w:rPr>
        <w:t xml:space="preserve">                            </w:t>
      </w:r>
      <w:r w:rsidR="001D2A19" w:rsidRPr="00A25018">
        <w:rPr>
          <w:b/>
          <w:bCs/>
          <w:color w:val="000080"/>
          <w:sz w:val="32"/>
          <w:szCs w:val="32"/>
        </w:rPr>
        <w:t xml:space="preserve">        </w:t>
      </w:r>
      <w:r w:rsidR="00A25018">
        <w:rPr>
          <w:b/>
          <w:bCs/>
          <w:color w:val="000080"/>
          <w:sz w:val="32"/>
          <w:szCs w:val="32"/>
        </w:rPr>
        <w:t xml:space="preserve">  </w:t>
      </w:r>
      <w:r w:rsidR="001D2A19" w:rsidRPr="00A25018">
        <w:rPr>
          <w:b/>
          <w:bCs/>
          <w:color w:val="000080"/>
          <w:sz w:val="32"/>
          <w:szCs w:val="32"/>
        </w:rPr>
        <w:t xml:space="preserve"> </w:t>
      </w:r>
      <w:r w:rsidRPr="00A25018">
        <w:rPr>
          <w:b/>
          <w:bCs/>
          <w:color w:val="000080"/>
          <w:sz w:val="32"/>
          <w:szCs w:val="32"/>
        </w:rPr>
        <w:t xml:space="preserve">  </w:t>
      </w:r>
      <w:r w:rsidR="00D35862" w:rsidRPr="00A25018">
        <w:rPr>
          <w:b/>
          <w:bCs/>
          <w:color w:val="000080"/>
          <w:sz w:val="32"/>
          <w:szCs w:val="32"/>
        </w:rPr>
        <w:t>RESUME</w:t>
      </w:r>
      <w:r w:rsidR="00A80AEC" w:rsidRPr="00A25018">
        <w:rPr>
          <w:b/>
          <w:bCs/>
          <w:color w:val="000080"/>
          <w:sz w:val="32"/>
          <w:szCs w:val="32"/>
        </w:rPr>
        <w:t xml:space="preserve">  </w:t>
      </w:r>
      <w:r w:rsidRPr="00A25018">
        <w:rPr>
          <w:b/>
          <w:bCs/>
          <w:color w:val="000080"/>
          <w:sz w:val="32"/>
          <w:szCs w:val="32"/>
        </w:rPr>
        <w:t xml:space="preserve"> </w:t>
      </w:r>
      <w:r w:rsidRPr="00A25018">
        <w:rPr>
          <w:b/>
          <w:bCs/>
          <w:color w:val="000080"/>
          <w:sz w:val="32"/>
          <w:szCs w:val="32"/>
        </w:rPr>
        <w:tab/>
      </w:r>
    </w:p>
    <w:p w:rsidR="00D85963" w:rsidRPr="00A25018" w:rsidRDefault="00A80AEC" w:rsidP="00D35862">
      <w:pPr>
        <w:pStyle w:val="Header"/>
        <w:jc w:val="center"/>
        <w:rPr>
          <w:b/>
          <w:bCs/>
          <w:color w:val="000080"/>
          <w:sz w:val="28"/>
        </w:rPr>
      </w:pPr>
      <w:r w:rsidRPr="00A25018">
        <w:rPr>
          <w:b/>
          <w:bCs/>
          <w:color w:val="000080"/>
          <w:sz w:val="28"/>
        </w:rPr>
        <w:t xml:space="preserve">            </w:t>
      </w:r>
    </w:p>
    <w:p w:rsidR="00D35862" w:rsidRPr="00A25018" w:rsidRDefault="006A18DB" w:rsidP="00D35862">
      <w:pPr>
        <w:pStyle w:val="Header"/>
        <w:rPr>
          <w:b/>
          <w:color w:val="000080"/>
          <w:sz w:val="28"/>
          <w:szCs w:val="28"/>
        </w:rPr>
      </w:pPr>
      <w:r>
        <w:rPr>
          <w:b/>
          <w:color w:val="00008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1.25pt;margin-top:.3pt;width:120pt;height:125.25pt;z-index:251658240;mso-wrap-style:none" strokecolor="white [3212]">
            <v:textbox style="mso-fit-shape-to-text:t">
              <w:txbxContent>
                <w:p w:rsidR="00246C7A" w:rsidRDefault="0044062F" w:rsidP="0044062F">
                  <w:r>
                    <w:drawing>
                      <wp:inline distT="0" distB="0" distL="0" distR="0">
                        <wp:extent cx="1238250" cy="1600200"/>
                        <wp:effectExtent l="19050" t="0" r="0" b="0"/>
                        <wp:docPr id="1" name="Picture 0" descr="pp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p-2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5551" cy="1609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B1F82" w:rsidRPr="00A25018">
        <w:rPr>
          <w:b/>
          <w:color w:val="000080"/>
          <w:sz w:val="28"/>
          <w:szCs w:val="28"/>
        </w:rPr>
        <w:t xml:space="preserve">                                                                     </w:t>
      </w:r>
    </w:p>
    <w:p w:rsidR="00246C7A" w:rsidRDefault="00246C7A" w:rsidP="00246C7A">
      <w:pPr>
        <w:jc w:val="right"/>
        <w:rPr>
          <w:b/>
          <w:color w:val="000080"/>
        </w:rPr>
      </w:pPr>
    </w:p>
    <w:p w:rsidR="00D1651D" w:rsidRPr="00A25018" w:rsidRDefault="00466008" w:rsidP="00246C7A">
      <w:pPr>
        <w:rPr>
          <w:b/>
          <w:color w:val="000080"/>
        </w:rPr>
      </w:pPr>
      <w:r>
        <w:rPr>
          <w:b/>
          <w:color w:val="000080"/>
        </w:rPr>
        <w:t>SANJU R</w:t>
      </w:r>
      <w:r w:rsidR="00EB1F82" w:rsidRPr="00A25018">
        <w:rPr>
          <w:b/>
          <w:color w:val="000080"/>
        </w:rPr>
        <w:tab/>
      </w:r>
      <w:r w:rsidR="00EB1F82" w:rsidRPr="00A25018">
        <w:rPr>
          <w:b/>
          <w:color w:val="000080"/>
        </w:rPr>
        <w:tab/>
      </w:r>
      <w:r w:rsidR="00EB1F82" w:rsidRPr="00A25018">
        <w:rPr>
          <w:b/>
          <w:color w:val="000080"/>
        </w:rPr>
        <w:tab/>
      </w:r>
      <w:r w:rsidR="00EB1F82" w:rsidRPr="00A25018">
        <w:rPr>
          <w:b/>
          <w:color w:val="000080"/>
        </w:rPr>
        <w:tab/>
        <w:t xml:space="preserve">       </w:t>
      </w:r>
    </w:p>
    <w:p w:rsidR="00EB1F82" w:rsidRPr="00A25018" w:rsidRDefault="00466008" w:rsidP="00B41333">
      <w:pPr>
        <w:spacing w:line="276" w:lineRule="auto"/>
        <w:rPr>
          <w:noProof w:val="0"/>
          <w:lang w:val="en-IN" w:eastAsia="en-IN"/>
        </w:rPr>
      </w:pPr>
      <w:r>
        <w:t>Near Panchayat Office,</w:t>
      </w:r>
      <w:r w:rsidR="00EB1F82" w:rsidRPr="00A25018">
        <w:tab/>
      </w:r>
      <w:r w:rsidR="00EB1F82" w:rsidRPr="00A25018">
        <w:tab/>
      </w:r>
      <w:r w:rsidR="00EB1F82" w:rsidRPr="00A25018">
        <w:tab/>
      </w:r>
      <w:r w:rsidR="00EB1F82" w:rsidRPr="00A25018">
        <w:tab/>
      </w:r>
      <w:r w:rsidR="00EB1F82" w:rsidRPr="00A25018">
        <w:tab/>
        <w:t xml:space="preserve">        </w:t>
      </w:r>
    </w:p>
    <w:p w:rsidR="00C50BA7" w:rsidRPr="00A25018" w:rsidRDefault="00466008" w:rsidP="00B41333">
      <w:pPr>
        <w:spacing w:line="276" w:lineRule="auto"/>
        <w:jc w:val="both"/>
      </w:pPr>
      <w:r>
        <w:t>Anthoniyar Vattam,</w:t>
      </w:r>
      <w:r w:rsidR="00EB1F82" w:rsidRPr="00A25018">
        <w:tab/>
      </w:r>
      <w:r w:rsidR="00EB1F82" w:rsidRPr="00A25018">
        <w:tab/>
      </w:r>
      <w:r w:rsidR="00EB1F82" w:rsidRPr="00A25018">
        <w:tab/>
      </w:r>
      <w:r w:rsidR="00EB1F82" w:rsidRPr="00A25018">
        <w:tab/>
      </w:r>
      <w:r w:rsidR="00EB1F82" w:rsidRPr="00A25018">
        <w:tab/>
        <w:t xml:space="preserve"> </w:t>
      </w:r>
    </w:p>
    <w:p w:rsidR="003021FF" w:rsidRPr="00A25018" w:rsidRDefault="00466008" w:rsidP="00B41333">
      <w:pPr>
        <w:spacing w:line="276" w:lineRule="auto"/>
        <w:jc w:val="both"/>
      </w:pPr>
      <w:r>
        <w:t>Thiruvithancode(P.O)</w:t>
      </w:r>
    </w:p>
    <w:p w:rsidR="00DC0240" w:rsidRPr="00A25018" w:rsidRDefault="008E3C86" w:rsidP="00B41333">
      <w:pPr>
        <w:spacing w:line="276" w:lineRule="auto"/>
        <w:jc w:val="both"/>
      </w:pPr>
      <w:r w:rsidRPr="00A25018">
        <w:t>KanyaKumari</w:t>
      </w:r>
      <w:r w:rsidR="00334480" w:rsidRPr="00A25018">
        <w:t>.</w:t>
      </w:r>
      <w:r w:rsidR="00EB1F82" w:rsidRPr="00A25018">
        <w:tab/>
      </w:r>
      <w:r w:rsidR="00EB1F82" w:rsidRPr="00A25018">
        <w:tab/>
      </w:r>
      <w:r w:rsidR="00EB1F82" w:rsidRPr="00A25018">
        <w:tab/>
      </w:r>
      <w:r w:rsidR="00EB1F82" w:rsidRPr="00A25018">
        <w:tab/>
      </w:r>
      <w:r w:rsidR="00EB1F82" w:rsidRPr="00A25018">
        <w:tab/>
      </w:r>
    </w:p>
    <w:p w:rsidR="00BF590C" w:rsidRPr="00A25018" w:rsidRDefault="008E3C86" w:rsidP="00B41333">
      <w:pPr>
        <w:spacing w:line="276" w:lineRule="auto"/>
        <w:jc w:val="both"/>
        <w:rPr>
          <w:b/>
          <w:color w:val="000080"/>
        </w:rPr>
      </w:pPr>
      <w:r w:rsidRPr="00A25018">
        <w:t>Pin:</w:t>
      </w:r>
      <w:r w:rsidR="00466008">
        <w:t>629174</w:t>
      </w:r>
    </w:p>
    <w:p w:rsidR="0055501B" w:rsidRPr="00A25018" w:rsidRDefault="0055501B" w:rsidP="0055501B">
      <w:pPr>
        <w:jc w:val="both"/>
        <w:rPr>
          <w:b/>
          <w:color w:val="000080"/>
        </w:rPr>
      </w:pPr>
    </w:p>
    <w:p w:rsidR="008E283F" w:rsidRPr="00A25018" w:rsidRDefault="00A26A2B" w:rsidP="003935E9">
      <w:pPr>
        <w:rPr>
          <w:spacing w:val="40"/>
        </w:rPr>
      </w:pPr>
      <w:r w:rsidRPr="00A25018">
        <w:rPr>
          <w:b/>
          <w:spacing w:val="40"/>
        </w:rPr>
        <w:t>Mobil</w:t>
      </w:r>
      <w:r w:rsidR="00AA5D8B" w:rsidRPr="00A25018">
        <w:rPr>
          <w:b/>
          <w:spacing w:val="40"/>
        </w:rPr>
        <w:t>e</w:t>
      </w:r>
      <w:r w:rsidR="00AA5D8B" w:rsidRPr="00A25018">
        <w:rPr>
          <w:b/>
          <w:spacing w:val="40"/>
        </w:rPr>
        <w:tab/>
      </w:r>
      <w:r w:rsidR="00942ED9" w:rsidRPr="00A25018">
        <w:rPr>
          <w:b/>
          <w:spacing w:val="40"/>
        </w:rPr>
        <w:t xml:space="preserve">: </w:t>
      </w:r>
      <w:r w:rsidR="005138E4" w:rsidRPr="00A25018">
        <w:rPr>
          <w:b/>
          <w:color w:val="000080"/>
        </w:rPr>
        <w:t>+91</w:t>
      </w:r>
      <w:r w:rsidR="008E3C86" w:rsidRPr="00A25018">
        <w:rPr>
          <w:b/>
          <w:color w:val="000080"/>
        </w:rPr>
        <w:t xml:space="preserve"> </w:t>
      </w:r>
      <w:r w:rsidR="00466008">
        <w:rPr>
          <w:b/>
          <w:color w:val="000080"/>
        </w:rPr>
        <w:t>9384734836</w:t>
      </w:r>
    </w:p>
    <w:p w:rsidR="00A26A2B" w:rsidRPr="00A25018" w:rsidRDefault="00A26A2B" w:rsidP="00A26A2B">
      <w:pPr>
        <w:rPr>
          <w:spacing w:val="40"/>
        </w:rPr>
      </w:pPr>
      <w:r w:rsidRPr="00A25018">
        <w:rPr>
          <w:b/>
          <w:spacing w:val="40"/>
        </w:rPr>
        <w:t>Email</w:t>
      </w:r>
      <w:r w:rsidRPr="00A25018">
        <w:rPr>
          <w:spacing w:val="40"/>
        </w:rPr>
        <w:t xml:space="preserve"> </w:t>
      </w:r>
      <w:r w:rsidR="00AA5D8B" w:rsidRPr="00A25018">
        <w:rPr>
          <w:spacing w:val="40"/>
        </w:rPr>
        <w:tab/>
      </w:r>
      <w:r w:rsidR="005138E4" w:rsidRPr="00A25018">
        <w:rPr>
          <w:spacing w:val="40"/>
        </w:rPr>
        <w:t xml:space="preserve">: </w:t>
      </w:r>
      <w:r w:rsidR="00466008">
        <w:rPr>
          <w:b/>
          <w:color w:val="000080"/>
          <w:u w:val="single"/>
        </w:rPr>
        <w:t>sanjusekar95</w:t>
      </w:r>
      <w:r w:rsidR="008E3C86" w:rsidRPr="00A25018">
        <w:rPr>
          <w:b/>
          <w:color w:val="000080"/>
          <w:u w:val="single"/>
        </w:rPr>
        <w:t>@gmail.com</w:t>
      </w:r>
    </w:p>
    <w:p w:rsidR="00E629E3" w:rsidRPr="00A25018" w:rsidRDefault="00E629E3" w:rsidP="00A26A2B">
      <w:pPr>
        <w:rPr>
          <w:bCs/>
          <w:color w:val="333399"/>
          <w:spacing w:val="40"/>
          <w:sz w:val="20"/>
          <w:szCs w:val="26"/>
          <w:u w:val="single"/>
        </w:rPr>
      </w:pPr>
    </w:p>
    <w:p w:rsidR="00A26A2B" w:rsidRPr="00A25018" w:rsidRDefault="00A26A2B" w:rsidP="00A26A2B">
      <w:pPr>
        <w:pStyle w:val="Caption"/>
        <w:pBdr>
          <w:top w:val="single" w:sz="24" w:space="1" w:color="auto"/>
          <w:bottom w:val="single" w:sz="6" w:space="1" w:color="auto"/>
        </w:pBdr>
        <w:rPr>
          <w:color w:val="000080"/>
          <w:spacing w:val="60"/>
          <w:sz w:val="24"/>
          <w:szCs w:val="24"/>
        </w:rPr>
      </w:pPr>
      <w:r w:rsidRPr="00A25018">
        <w:rPr>
          <w:color w:val="000080"/>
          <w:spacing w:val="60"/>
          <w:sz w:val="24"/>
          <w:szCs w:val="24"/>
        </w:rPr>
        <w:t>OBJECTIVE</w:t>
      </w:r>
    </w:p>
    <w:p w:rsidR="007E25E0" w:rsidRPr="00A25018" w:rsidRDefault="007E25E0" w:rsidP="00B41333">
      <w:pPr>
        <w:spacing w:line="360" w:lineRule="auto"/>
        <w:ind w:right="-187" w:firstLine="720"/>
        <w:jc w:val="both"/>
        <w:rPr>
          <w:bCs/>
        </w:rPr>
      </w:pPr>
      <w:r w:rsidRPr="00A25018">
        <w:rPr>
          <w:bCs/>
        </w:rPr>
        <w:t>To play a challengi</w:t>
      </w:r>
      <w:r w:rsidR="00D34337" w:rsidRPr="00A25018">
        <w:rPr>
          <w:bCs/>
        </w:rPr>
        <w:t>ng r</w:t>
      </w:r>
      <w:r w:rsidR="001E1A5B" w:rsidRPr="00A25018">
        <w:rPr>
          <w:bCs/>
        </w:rPr>
        <w:t>ole in the</w:t>
      </w:r>
      <w:r w:rsidR="00DB70AF" w:rsidRPr="00A25018">
        <w:rPr>
          <w:bCs/>
        </w:rPr>
        <w:t xml:space="preserve"> industry</w:t>
      </w:r>
      <w:r w:rsidRPr="00A25018">
        <w:rPr>
          <w:bCs/>
        </w:rPr>
        <w:t xml:space="preserve"> and utilize all  my skills and knowledge and be a part of the team that works dynamically towards the growth of the organization and gain satisfaction thereof.</w:t>
      </w:r>
    </w:p>
    <w:p w:rsidR="00C8518E" w:rsidRPr="00A25018" w:rsidRDefault="00C8518E" w:rsidP="002F1C6A">
      <w:pPr>
        <w:spacing w:line="300" w:lineRule="auto"/>
        <w:ind w:right="-187" w:firstLine="720"/>
        <w:rPr>
          <w:bCs/>
          <w:sz w:val="20"/>
          <w:szCs w:val="20"/>
        </w:rPr>
      </w:pPr>
    </w:p>
    <w:p w:rsidR="00452B32" w:rsidRDefault="00810A53" w:rsidP="00452B32">
      <w:pPr>
        <w:pStyle w:val="Caption"/>
        <w:pBdr>
          <w:top w:val="single" w:sz="24" w:space="0" w:color="auto"/>
          <w:bottom w:val="single" w:sz="6" w:space="1" w:color="auto"/>
        </w:pBdr>
        <w:tabs>
          <w:tab w:val="left" w:pos="7380"/>
        </w:tabs>
        <w:rPr>
          <w:color w:val="000080"/>
          <w:spacing w:val="60"/>
          <w:sz w:val="24"/>
          <w:szCs w:val="24"/>
        </w:rPr>
      </w:pPr>
      <w:r w:rsidRPr="00A25018">
        <w:rPr>
          <w:color w:val="000080"/>
          <w:spacing w:val="60"/>
          <w:sz w:val="24"/>
          <w:szCs w:val="24"/>
        </w:rPr>
        <w:t>ACADEMIC QUALIFICATION</w:t>
      </w:r>
      <w:r w:rsidR="00452B32" w:rsidRPr="00A25018">
        <w:rPr>
          <w:color w:val="000080"/>
          <w:spacing w:val="60"/>
          <w:sz w:val="24"/>
          <w:szCs w:val="24"/>
        </w:rPr>
        <w:tab/>
      </w:r>
    </w:p>
    <w:p w:rsidR="00461EF9" w:rsidRDefault="00461EF9" w:rsidP="00461EF9"/>
    <w:p w:rsidR="00461EF9" w:rsidRPr="00461EF9" w:rsidRDefault="00461EF9" w:rsidP="00461EF9"/>
    <w:p w:rsidR="008D777A" w:rsidRPr="00A25018" w:rsidRDefault="008D777A" w:rsidP="00916F02">
      <w:pPr>
        <w:ind w:left="360" w:right="-180"/>
        <w:rPr>
          <w:b/>
          <w:bCs/>
          <w:sz w:val="20"/>
          <w:szCs w:val="20"/>
        </w:rPr>
      </w:pPr>
    </w:p>
    <w:tbl>
      <w:tblPr>
        <w:tblW w:w="85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1980"/>
        <w:gridCol w:w="1440"/>
        <w:gridCol w:w="1350"/>
        <w:gridCol w:w="1440"/>
      </w:tblGrid>
      <w:tr w:rsidR="00B143EC" w:rsidRPr="00A25018" w:rsidTr="0080443A">
        <w:trPr>
          <w:trHeight w:val="543"/>
        </w:trPr>
        <w:tc>
          <w:tcPr>
            <w:tcW w:w="2340" w:type="dxa"/>
          </w:tcPr>
          <w:p w:rsidR="008D777A" w:rsidRPr="00A25018" w:rsidRDefault="008D777A" w:rsidP="00AF75B8">
            <w:pPr>
              <w:jc w:val="center"/>
              <w:rPr>
                <w:b/>
                <w:sz w:val="22"/>
                <w:szCs w:val="22"/>
              </w:rPr>
            </w:pPr>
            <w:r w:rsidRPr="00A25018">
              <w:rPr>
                <w:b/>
                <w:sz w:val="22"/>
                <w:szCs w:val="22"/>
              </w:rPr>
              <w:t>Class/Course</w:t>
            </w:r>
          </w:p>
        </w:tc>
        <w:tc>
          <w:tcPr>
            <w:tcW w:w="1980" w:type="dxa"/>
          </w:tcPr>
          <w:p w:rsidR="008D777A" w:rsidRPr="00A25018" w:rsidRDefault="008D777A" w:rsidP="00AF75B8">
            <w:pPr>
              <w:jc w:val="center"/>
              <w:rPr>
                <w:b/>
                <w:sz w:val="22"/>
                <w:szCs w:val="22"/>
              </w:rPr>
            </w:pPr>
            <w:r w:rsidRPr="00A25018">
              <w:rPr>
                <w:b/>
                <w:sz w:val="22"/>
                <w:szCs w:val="22"/>
              </w:rPr>
              <w:t>Name of the Institution</w:t>
            </w:r>
          </w:p>
        </w:tc>
        <w:tc>
          <w:tcPr>
            <w:tcW w:w="1440" w:type="dxa"/>
          </w:tcPr>
          <w:p w:rsidR="008D777A" w:rsidRPr="00A25018" w:rsidRDefault="008D777A" w:rsidP="00AF75B8">
            <w:pPr>
              <w:jc w:val="center"/>
              <w:rPr>
                <w:b/>
                <w:sz w:val="22"/>
                <w:szCs w:val="22"/>
              </w:rPr>
            </w:pPr>
            <w:r w:rsidRPr="00A25018">
              <w:rPr>
                <w:b/>
                <w:sz w:val="22"/>
                <w:szCs w:val="22"/>
              </w:rPr>
              <w:t>Board/ Affiliated to</w:t>
            </w:r>
          </w:p>
        </w:tc>
        <w:tc>
          <w:tcPr>
            <w:tcW w:w="1350" w:type="dxa"/>
          </w:tcPr>
          <w:p w:rsidR="008D777A" w:rsidRPr="00A25018" w:rsidRDefault="008D777A" w:rsidP="00AF75B8">
            <w:pPr>
              <w:jc w:val="center"/>
              <w:rPr>
                <w:b/>
                <w:sz w:val="22"/>
                <w:szCs w:val="22"/>
              </w:rPr>
            </w:pPr>
            <w:r w:rsidRPr="00A25018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440" w:type="dxa"/>
          </w:tcPr>
          <w:p w:rsidR="008D777A" w:rsidRPr="00A25018" w:rsidRDefault="008D777A" w:rsidP="00AF75B8">
            <w:pPr>
              <w:jc w:val="center"/>
              <w:rPr>
                <w:b/>
                <w:sz w:val="22"/>
                <w:szCs w:val="22"/>
              </w:rPr>
            </w:pPr>
            <w:r w:rsidRPr="00A25018">
              <w:rPr>
                <w:b/>
                <w:sz w:val="22"/>
                <w:szCs w:val="22"/>
              </w:rPr>
              <w:t>Percentage</w:t>
            </w:r>
          </w:p>
          <w:p w:rsidR="008D777A" w:rsidRPr="00A25018" w:rsidRDefault="008D777A" w:rsidP="00AF75B8">
            <w:pPr>
              <w:jc w:val="center"/>
              <w:rPr>
                <w:b/>
                <w:sz w:val="22"/>
                <w:szCs w:val="22"/>
              </w:rPr>
            </w:pPr>
            <w:r w:rsidRPr="00A25018">
              <w:rPr>
                <w:b/>
                <w:sz w:val="22"/>
                <w:szCs w:val="22"/>
              </w:rPr>
              <w:t>Obtained</w:t>
            </w:r>
          </w:p>
        </w:tc>
      </w:tr>
      <w:tr w:rsidR="00B143EC" w:rsidRPr="00A25018" w:rsidTr="0080443A">
        <w:trPr>
          <w:trHeight w:val="691"/>
        </w:trPr>
        <w:tc>
          <w:tcPr>
            <w:tcW w:w="2340" w:type="dxa"/>
          </w:tcPr>
          <w:p w:rsidR="00414445" w:rsidRDefault="00414445" w:rsidP="00AF75B8">
            <w:pPr>
              <w:jc w:val="center"/>
              <w:rPr>
                <w:sz w:val="22"/>
                <w:szCs w:val="22"/>
              </w:rPr>
            </w:pPr>
          </w:p>
          <w:p w:rsidR="00C8518E" w:rsidRDefault="00414445" w:rsidP="00AF75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  <w:p w:rsidR="0059368D" w:rsidRPr="00A25018" w:rsidRDefault="008E1ECA" w:rsidP="008E1E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(StructuralEn</w:t>
            </w:r>
            <w:r w:rsidR="0059368D">
              <w:rPr>
                <w:sz w:val="22"/>
                <w:szCs w:val="22"/>
              </w:rPr>
              <w:t>gineering)</w:t>
            </w:r>
          </w:p>
        </w:tc>
        <w:tc>
          <w:tcPr>
            <w:tcW w:w="1980" w:type="dxa"/>
          </w:tcPr>
          <w:p w:rsidR="0059368D" w:rsidRDefault="0059368D" w:rsidP="00AF75B8">
            <w:pPr>
              <w:jc w:val="center"/>
              <w:rPr>
                <w:bCs/>
                <w:sz w:val="22"/>
                <w:szCs w:val="22"/>
              </w:rPr>
            </w:pPr>
          </w:p>
          <w:p w:rsidR="00137ED6" w:rsidRDefault="0059368D" w:rsidP="00AF75B8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St.xaviers catholic college of engineering</w:t>
            </w:r>
          </w:p>
          <w:p w:rsidR="008E1ECA" w:rsidRPr="00A25018" w:rsidRDefault="008E1ECA" w:rsidP="00AF75B8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(Nagercoil)</w:t>
            </w:r>
          </w:p>
        </w:tc>
        <w:tc>
          <w:tcPr>
            <w:tcW w:w="1440" w:type="dxa"/>
          </w:tcPr>
          <w:p w:rsidR="00C05809" w:rsidRPr="00A25018" w:rsidRDefault="00C05809" w:rsidP="00AF75B8">
            <w:pPr>
              <w:jc w:val="center"/>
              <w:rPr>
                <w:bCs/>
                <w:sz w:val="22"/>
                <w:szCs w:val="22"/>
              </w:rPr>
            </w:pPr>
          </w:p>
          <w:p w:rsidR="00C8518E" w:rsidRPr="00A25018" w:rsidRDefault="00C05809" w:rsidP="00AF75B8">
            <w:pPr>
              <w:jc w:val="center"/>
              <w:rPr>
                <w:bCs/>
                <w:sz w:val="22"/>
                <w:szCs w:val="22"/>
              </w:rPr>
            </w:pPr>
            <w:r w:rsidRPr="00A25018">
              <w:rPr>
                <w:bCs/>
                <w:sz w:val="22"/>
                <w:szCs w:val="22"/>
              </w:rPr>
              <w:t xml:space="preserve">Anna </w:t>
            </w:r>
            <w:r w:rsidR="002E04AB" w:rsidRPr="00A25018">
              <w:rPr>
                <w:bCs/>
                <w:sz w:val="22"/>
                <w:szCs w:val="22"/>
              </w:rPr>
              <w:t>University</w:t>
            </w:r>
            <w:r w:rsidRPr="00A25018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</w:tcPr>
          <w:p w:rsidR="00E60680" w:rsidRPr="00A25018" w:rsidRDefault="00E60680" w:rsidP="00AF75B8">
            <w:pPr>
              <w:jc w:val="center"/>
              <w:rPr>
                <w:bCs/>
                <w:sz w:val="22"/>
                <w:szCs w:val="22"/>
              </w:rPr>
            </w:pPr>
          </w:p>
          <w:p w:rsidR="00C8518E" w:rsidRDefault="000072FD" w:rsidP="00AF75B8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2016 - </w:t>
            </w:r>
            <w:r w:rsidR="0059368D">
              <w:rPr>
                <w:bCs/>
                <w:sz w:val="22"/>
                <w:szCs w:val="22"/>
              </w:rPr>
              <w:t>2018</w:t>
            </w:r>
          </w:p>
          <w:p w:rsidR="00414445" w:rsidRPr="00A25018" w:rsidRDefault="00414445" w:rsidP="00AF75B8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E60680" w:rsidRPr="00A25018" w:rsidRDefault="00E60680" w:rsidP="00AF75B8">
            <w:pPr>
              <w:jc w:val="center"/>
              <w:rPr>
                <w:bCs/>
                <w:sz w:val="22"/>
                <w:szCs w:val="22"/>
              </w:rPr>
            </w:pPr>
          </w:p>
          <w:p w:rsidR="00C8518E" w:rsidRDefault="00422C40" w:rsidP="0080443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CGPA 7.5</w:t>
            </w:r>
          </w:p>
          <w:p w:rsidR="00414445" w:rsidRPr="00A25018" w:rsidRDefault="00414445" w:rsidP="0080443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</w:t>
            </w:r>
            <w:r w:rsidR="0022566C">
              <w:rPr>
                <w:bCs/>
                <w:sz w:val="22"/>
                <w:szCs w:val="22"/>
              </w:rPr>
              <w:t>Till 3</w:t>
            </w:r>
            <w:r w:rsidR="0022566C" w:rsidRPr="0022566C">
              <w:rPr>
                <w:bCs/>
                <w:sz w:val="22"/>
                <w:szCs w:val="22"/>
                <w:vertAlign w:val="superscript"/>
              </w:rPr>
              <w:t>rd</w:t>
            </w:r>
            <w:r w:rsidR="0022566C">
              <w:rPr>
                <w:bCs/>
                <w:sz w:val="22"/>
                <w:szCs w:val="22"/>
                <w:vertAlign w:val="superscript"/>
              </w:rPr>
              <w:t xml:space="preserve"> </w:t>
            </w:r>
            <w:r w:rsidR="0022566C">
              <w:rPr>
                <w:bCs/>
                <w:sz w:val="22"/>
                <w:szCs w:val="22"/>
              </w:rPr>
              <w:t>semester</w:t>
            </w:r>
            <w:r>
              <w:rPr>
                <w:bCs/>
                <w:sz w:val="22"/>
                <w:szCs w:val="22"/>
              </w:rPr>
              <w:t>)</w:t>
            </w:r>
          </w:p>
          <w:p w:rsidR="002E04AB" w:rsidRPr="00A25018" w:rsidRDefault="002E04AB" w:rsidP="00AF75B8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414445" w:rsidRPr="00A25018" w:rsidTr="0080443A">
        <w:trPr>
          <w:trHeight w:val="915"/>
        </w:trPr>
        <w:tc>
          <w:tcPr>
            <w:tcW w:w="2340" w:type="dxa"/>
          </w:tcPr>
          <w:p w:rsidR="0059368D" w:rsidRDefault="0059368D" w:rsidP="00FE77DF">
            <w:pPr>
              <w:jc w:val="center"/>
              <w:rPr>
                <w:sz w:val="22"/>
                <w:szCs w:val="22"/>
              </w:rPr>
            </w:pPr>
          </w:p>
          <w:p w:rsidR="008E1ECA" w:rsidRDefault="00414445" w:rsidP="008E1ECA">
            <w:pPr>
              <w:jc w:val="center"/>
              <w:rPr>
                <w:sz w:val="22"/>
                <w:szCs w:val="22"/>
              </w:rPr>
            </w:pPr>
            <w:r w:rsidRPr="00A25018">
              <w:rPr>
                <w:sz w:val="22"/>
                <w:szCs w:val="22"/>
              </w:rPr>
              <w:t>B.Tech</w:t>
            </w:r>
          </w:p>
          <w:p w:rsidR="00414445" w:rsidRPr="00A25018" w:rsidRDefault="00414445" w:rsidP="008E1ECA">
            <w:pPr>
              <w:jc w:val="center"/>
              <w:rPr>
                <w:sz w:val="22"/>
                <w:szCs w:val="22"/>
              </w:rPr>
            </w:pPr>
            <w:r w:rsidRPr="00A25018">
              <w:rPr>
                <w:sz w:val="22"/>
                <w:szCs w:val="22"/>
              </w:rPr>
              <w:t>(CivilEngineering)</w:t>
            </w:r>
          </w:p>
        </w:tc>
        <w:tc>
          <w:tcPr>
            <w:tcW w:w="1980" w:type="dxa"/>
          </w:tcPr>
          <w:p w:rsidR="0059368D" w:rsidRDefault="0059368D" w:rsidP="00FE77DF">
            <w:pPr>
              <w:jc w:val="center"/>
              <w:rPr>
                <w:bCs/>
                <w:sz w:val="22"/>
                <w:szCs w:val="22"/>
              </w:rPr>
            </w:pPr>
          </w:p>
          <w:p w:rsidR="00414445" w:rsidRDefault="0059368D" w:rsidP="00FE77D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St.Peters university</w:t>
            </w:r>
          </w:p>
          <w:p w:rsidR="008E1ECA" w:rsidRPr="00A25018" w:rsidRDefault="008E1ECA" w:rsidP="00FE77D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(Chennai)</w:t>
            </w:r>
          </w:p>
        </w:tc>
        <w:tc>
          <w:tcPr>
            <w:tcW w:w="1440" w:type="dxa"/>
          </w:tcPr>
          <w:p w:rsidR="00414445" w:rsidRPr="00A25018" w:rsidRDefault="00414445" w:rsidP="00FE77DF">
            <w:pPr>
              <w:jc w:val="center"/>
              <w:rPr>
                <w:bCs/>
                <w:sz w:val="22"/>
                <w:szCs w:val="22"/>
              </w:rPr>
            </w:pPr>
          </w:p>
          <w:p w:rsidR="00414445" w:rsidRPr="00A25018" w:rsidRDefault="00414445" w:rsidP="00FE77DF">
            <w:pPr>
              <w:jc w:val="center"/>
              <w:rPr>
                <w:bCs/>
                <w:sz w:val="22"/>
                <w:szCs w:val="22"/>
              </w:rPr>
            </w:pPr>
            <w:r w:rsidRPr="00A25018">
              <w:rPr>
                <w:bCs/>
                <w:sz w:val="22"/>
                <w:szCs w:val="22"/>
              </w:rPr>
              <w:t xml:space="preserve">University </w:t>
            </w:r>
          </w:p>
        </w:tc>
        <w:tc>
          <w:tcPr>
            <w:tcW w:w="1350" w:type="dxa"/>
          </w:tcPr>
          <w:p w:rsidR="00414445" w:rsidRPr="00A25018" w:rsidRDefault="00414445" w:rsidP="00FE77DF">
            <w:pPr>
              <w:jc w:val="center"/>
              <w:rPr>
                <w:bCs/>
                <w:sz w:val="22"/>
                <w:szCs w:val="22"/>
              </w:rPr>
            </w:pPr>
          </w:p>
          <w:p w:rsidR="00414445" w:rsidRPr="00A25018" w:rsidRDefault="000072FD" w:rsidP="00FE77DF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2012 - </w:t>
            </w:r>
            <w:r w:rsidR="00414445" w:rsidRPr="00A25018">
              <w:rPr>
                <w:bCs/>
                <w:sz w:val="22"/>
                <w:szCs w:val="22"/>
              </w:rPr>
              <w:t>2016</w:t>
            </w:r>
          </w:p>
        </w:tc>
        <w:tc>
          <w:tcPr>
            <w:tcW w:w="1440" w:type="dxa"/>
          </w:tcPr>
          <w:p w:rsidR="00414445" w:rsidRPr="00A25018" w:rsidRDefault="00414445" w:rsidP="00FE77DF">
            <w:pPr>
              <w:jc w:val="center"/>
              <w:rPr>
                <w:bCs/>
                <w:sz w:val="22"/>
                <w:szCs w:val="22"/>
              </w:rPr>
            </w:pPr>
          </w:p>
          <w:p w:rsidR="00414445" w:rsidRDefault="0022566C" w:rsidP="0080443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CGPA </w:t>
            </w:r>
            <w:r w:rsidR="0059368D">
              <w:rPr>
                <w:bCs/>
                <w:sz w:val="22"/>
                <w:szCs w:val="22"/>
              </w:rPr>
              <w:t>7</w:t>
            </w:r>
            <w:r>
              <w:rPr>
                <w:bCs/>
                <w:sz w:val="22"/>
                <w:szCs w:val="22"/>
              </w:rPr>
              <w:t>.</w:t>
            </w:r>
            <w:r w:rsidR="0059368D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1</w:t>
            </w:r>
          </w:p>
          <w:p w:rsidR="0022566C" w:rsidRPr="00A25018" w:rsidRDefault="0022566C" w:rsidP="0080443A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(End of semester)</w:t>
            </w:r>
          </w:p>
          <w:p w:rsidR="00414445" w:rsidRPr="00A25018" w:rsidRDefault="00414445" w:rsidP="00FE77DF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414445" w:rsidRPr="00A25018" w:rsidTr="0080443A">
        <w:trPr>
          <w:trHeight w:val="1012"/>
        </w:trPr>
        <w:tc>
          <w:tcPr>
            <w:tcW w:w="2340" w:type="dxa"/>
          </w:tcPr>
          <w:p w:rsidR="00414445" w:rsidRPr="00A25018" w:rsidRDefault="00414445" w:rsidP="00FE77DF">
            <w:pPr>
              <w:jc w:val="center"/>
              <w:rPr>
                <w:sz w:val="22"/>
                <w:szCs w:val="22"/>
              </w:rPr>
            </w:pPr>
          </w:p>
          <w:p w:rsidR="00414445" w:rsidRPr="00A25018" w:rsidRDefault="0059368D" w:rsidP="00FE77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HSC</w:t>
            </w:r>
          </w:p>
        </w:tc>
        <w:tc>
          <w:tcPr>
            <w:tcW w:w="1980" w:type="dxa"/>
          </w:tcPr>
          <w:p w:rsidR="0059368D" w:rsidRDefault="0059368D" w:rsidP="00FE77DF">
            <w:pPr>
              <w:jc w:val="center"/>
              <w:rPr>
                <w:sz w:val="22"/>
                <w:szCs w:val="22"/>
              </w:rPr>
            </w:pPr>
          </w:p>
          <w:p w:rsidR="00414445" w:rsidRPr="00A25018" w:rsidRDefault="0059368D" w:rsidP="00FE77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Vivekananda matric higher secondary school</w:t>
            </w:r>
          </w:p>
        </w:tc>
        <w:tc>
          <w:tcPr>
            <w:tcW w:w="1440" w:type="dxa"/>
          </w:tcPr>
          <w:p w:rsidR="0059368D" w:rsidRDefault="0059368D" w:rsidP="00FE77DF">
            <w:pPr>
              <w:jc w:val="center"/>
              <w:rPr>
                <w:sz w:val="22"/>
                <w:szCs w:val="22"/>
              </w:rPr>
            </w:pPr>
          </w:p>
          <w:p w:rsidR="00414445" w:rsidRPr="00A25018" w:rsidRDefault="0059368D" w:rsidP="00FE77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TamilNadu State Board</w:t>
            </w:r>
          </w:p>
        </w:tc>
        <w:tc>
          <w:tcPr>
            <w:tcW w:w="1350" w:type="dxa"/>
          </w:tcPr>
          <w:p w:rsidR="00414445" w:rsidRPr="00A25018" w:rsidRDefault="00414445" w:rsidP="00FE77DF">
            <w:pPr>
              <w:jc w:val="center"/>
              <w:rPr>
                <w:sz w:val="22"/>
                <w:szCs w:val="22"/>
              </w:rPr>
            </w:pPr>
          </w:p>
          <w:p w:rsidR="00414445" w:rsidRPr="00A25018" w:rsidRDefault="0022566C" w:rsidP="00FE77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March 2012</w:t>
            </w:r>
          </w:p>
        </w:tc>
        <w:tc>
          <w:tcPr>
            <w:tcW w:w="1440" w:type="dxa"/>
          </w:tcPr>
          <w:p w:rsidR="00414445" w:rsidRPr="00A25018" w:rsidRDefault="00414445" w:rsidP="00FE77DF">
            <w:pPr>
              <w:jc w:val="center"/>
              <w:rPr>
                <w:bCs/>
                <w:sz w:val="22"/>
                <w:szCs w:val="22"/>
              </w:rPr>
            </w:pPr>
          </w:p>
          <w:p w:rsidR="00414445" w:rsidRPr="00A25018" w:rsidRDefault="00414445" w:rsidP="00FE77DF">
            <w:pPr>
              <w:jc w:val="center"/>
              <w:rPr>
                <w:sz w:val="22"/>
                <w:szCs w:val="22"/>
              </w:rPr>
            </w:pPr>
            <w:r w:rsidRPr="00A25018">
              <w:rPr>
                <w:bCs/>
                <w:sz w:val="22"/>
                <w:szCs w:val="22"/>
              </w:rPr>
              <w:t>75%</w:t>
            </w:r>
          </w:p>
        </w:tc>
      </w:tr>
      <w:tr w:rsidR="00414445" w:rsidRPr="00A25018" w:rsidTr="0080443A">
        <w:trPr>
          <w:trHeight w:val="980"/>
        </w:trPr>
        <w:tc>
          <w:tcPr>
            <w:tcW w:w="2340" w:type="dxa"/>
          </w:tcPr>
          <w:p w:rsidR="00414445" w:rsidRDefault="00414445" w:rsidP="00AF75B8">
            <w:pPr>
              <w:jc w:val="center"/>
              <w:rPr>
                <w:sz w:val="22"/>
                <w:szCs w:val="22"/>
              </w:rPr>
            </w:pPr>
          </w:p>
          <w:p w:rsidR="00414445" w:rsidRPr="00A25018" w:rsidRDefault="00414445" w:rsidP="00AF75B8">
            <w:pPr>
              <w:jc w:val="center"/>
              <w:rPr>
                <w:sz w:val="22"/>
                <w:szCs w:val="22"/>
              </w:rPr>
            </w:pPr>
            <w:r w:rsidRPr="00A25018">
              <w:rPr>
                <w:sz w:val="22"/>
                <w:szCs w:val="22"/>
              </w:rPr>
              <w:t>SSLC</w:t>
            </w:r>
          </w:p>
        </w:tc>
        <w:tc>
          <w:tcPr>
            <w:tcW w:w="1980" w:type="dxa"/>
          </w:tcPr>
          <w:p w:rsidR="0059368D" w:rsidRDefault="0059368D" w:rsidP="001E42F4">
            <w:pPr>
              <w:jc w:val="center"/>
              <w:rPr>
                <w:bCs/>
                <w:sz w:val="22"/>
                <w:szCs w:val="22"/>
              </w:rPr>
            </w:pPr>
          </w:p>
          <w:p w:rsidR="00414445" w:rsidRPr="00A25018" w:rsidRDefault="0059368D" w:rsidP="001E42F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Amala matric higher secondary school</w:t>
            </w:r>
          </w:p>
          <w:p w:rsidR="00414445" w:rsidRPr="00A25018" w:rsidRDefault="00414445" w:rsidP="00AF75B8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414445" w:rsidRPr="00A25018" w:rsidRDefault="0059368D" w:rsidP="008E1ECA">
            <w:pPr>
              <w:pStyle w:val="Heading2"/>
              <w:jc w:val="center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sz w:val="22"/>
                <w:szCs w:val="22"/>
              </w:rPr>
              <w:t xml:space="preserve">TamilNadu </w:t>
            </w:r>
            <w:r w:rsidR="00414445" w:rsidRPr="00A25018">
              <w:rPr>
                <w:rFonts w:ascii="Times New Roman" w:hAnsi="Times New Roman" w:cs="Times New Roman"/>
                <w:b w:val="0"/>
                <w:bCs w:val="0"/>
                <w:i w:val="0"/>
                <w:sz w:val="22"/>
                <w:szCs w:val="22"/>
              </w:rPr>
              <w:t>State Board</w:t>
            </w:r>
          </w:p>
        </w:tc>
        <w:tc>
          <w:tcPr>
            <w:tcW w:w="1350" w:type="dxa"/>
          </w:tcPr>
          <w:p w:rsidR="00414445" w:rsidRPr="00A25018" w:rsidRDefault="00414445" w:rsidP="00AF75B8">
            <w:pPr>
              <w:jc w:val="center"/>
              <w:rPr>
                <w:bCs/>
                <w:sz w:val="22"/>
                <w:szCs w:val="22"/>
              </w:rPr>
            </w:pPr>
          </w:p>
          <w:p w:rsidR="00414445" w:rsidRDefault="00414445" w:rsidP="00AF75B8">
            <w:pPr>
              <w:jc w:val="center"/>
              <w:rPr>
                <w:bCs/>
                <w:sz w:val="22"/>
                <w:szCs w:val="22"/>
              </w:rPr>
            </w:pPr>
          </w:p>
          <w:p w:rsidR="00414445" w:rsidRPr="00A25018" w:rsidRDefault="0022566C" w:rsidP="00AF75B8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March</w:t>
            </w:r>
            <w:r w:rsidR="00414445" w:rsidRPr="00A25018">
              <w:rPr>
                <w:bCs/>
                <w:sz w:val="22"/>
                <w:szCs w:val="22"/>
              </w:rPr>
              <w:t xml:space="preserve"> 20</w:t>
            </w:r>
            <w:r>
              <w:rPr>
                <w:bCs/>
                <w:sz w:val="22"/>
                <w:szCs w:val="22"/>
              </w:rPr>
              <w:t>09</w:t>
            </w:r>
          </w:p>
          <w:p w:rsidR="00414445" w:rsidRPr="00A25018" w:rsidRDefault="00414445" w:rsidP="00AF75B8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414445" w:rsidRPr="00A25018" w:rsidRDefault="00414445" w:rsidP="00AF75B8">
            <w:pPr>
              <w:jc w:val="center"/>
              <w:rPr>
                <w:bCs/>
                <w:sz w:val="22"/>
                <w:szCs w:val="22"/>
              </w:rPr>
            </w:pPr>
          </w:p>
          <w:p w:rsidR="00414445" w:rsidRDefault="00414445" w:rsidP="00AF75B8">
            <w:pPr>
              <w:jc w:val="center"/>
              <w:rPr>
                <w:bCs/>
                <w:sz w:val="22"/>
                <w:szCs w:val="22"/>
              </w:rPr>
            </w:pPr>
          </w:p>
          <w:p w:rsidR="00414445" w:rsidRPr="00A25018" w:rsidRDefault="00414445" w:rsidP="00AF75B8">
            <w:pPr>
              <w:jc w:val="center"/>
              <w:rPr>
                <w:bCs/>
                <w:sz w:val="22"/>
                <w:szCs w:val="22"/>
              </w:rPr>
            </w:pPr>
            <w:r w:rsidRPr="00A25018">
              <w:rPr>
                <w:bCs/>
                <w:sz w:val="22"/>
                <w:szCs w:val="22"/>
              </w:rPr>
              <w:t>60%</w:t>
            </w:r>
          </w:p>
        </w:tc>
      </w:tr>
    </w:tbl>
    <w:p w:rsidR="00C8518E" w:rsidRPr="00A25018" w:rsidRDefault="00C8518E" w:rsidP="00C8518E">
      <w:pPr>
        <w:ind w:right="-180" w:firstLine="720"/>
        <w:rPr>
          <w:bCs/>
          <w:sz w:val="20"/>
          <w:szCs w:val="20"/>
        </w:rPr>
      </w:pPr>
    </w:p>
    <w:p w:rsidR="00F115D2" w:rsidRDefault="00F115D2" w:rsidP="00C8518E">
      <w:pPr>
        <w:ind w:right="-180" w:firstLine="720"/>
        <w:rPr>
          <w:bCs/>
          <w:sz w:val="20"/>
          <w:szCs w:val="20"/>
        </w:rPr>
      </w:pPr>
    </w:p>
    <w:p w:rsidR="00414445" w:rsidRDefault="00414445" w:rsidP="00C8518E">
      <w:pPr>
        <w:ind w:right="-180" w:firstLine="720"/>
        <w:rPr>
          <w:bCs/>
          <w:sz w:val="20"/>
          <w:szCs w:val="20"/>
        </w:rPr>
      </w:pPr>
    </w:p>
    <w:p w:rsidR="00414445" w:rsidRDefault="00414445" w:rsidP="00C8518E">
      <w:pPr>
        <w:ind w:right="-180" w:firstLine="720"/>
        <w:rPr>
          <w:bCs/>
          <w:sz w:val="20"/>
          <w:szCs w:val="20"/>
        </w:rPr>
      </w:pPr>
    </w:p>
    <w:p w:rsidR="00414445" w:rsidRDefault="00414445" w:rsidP="00C8518E">
      <w:pPr>
        <w:ind w:right="-180" w:firstLine="720"/>
        <w:rPr>
          <w:bCs/>
          <w:sz w:val="20"/>
          <w:szCs w:val="20"/>
        </w:rPr>
      </w:pPr>
    </w:p>
    <w:p w:rsidR="00414445" w:rsidRPr="00A25018" w:rsidRDefault="00414445" w:rsidP="00C8518E">
      <w:pPr>
        <w:ind w:right="-180" w:firstLine="720"/>
        <w:rPr>
          <w:bCs/>
          <w:sz w:val="20"/>
          <w:szCs w:val="20"/>
        </w:rPr>
      </w:pPr>
    </w:p>
    <w:p w:rsidR="00C8518E" w:rsidRPr="00A25018" w:rsidRDefault="00C8518E" w:rsidP="00C8518E">
      <w:pPr>
        <w:pStyle w:val="Caption"/>
        <w:pBdr>
          <w:top w:val="single" w:sz="24" w:space="0" w:color="auto"/>
          <w:bottom w:val="single" w:sz="6" w:space="1" w:color="auto"/>
        </w:pBdr>
        <w:tabs>
          <w:tab w:val="left" w:pos="7380"/>
        </w:tabs>
        <w:rPr>
          <w:color w:val="000080"/>
          <w:spacing w:val="60"/>
          <w:sz w:val="24"/>
          <w:szCs w:val="24"/>
        </w:rPr>
      </w:pPr>
      <w:r w:rsidRPr="00A25018">
        <w:rPr>
          <w:color w:val="000080"/>
          <w:spacing w:val="60"/>
          <w:sz w:val="24"/>
          <w:szCs w:val="24"/>
        </w:rPr>
        <w:t>ACADEMIC PROJECTS</w:t>
      </w:r>
      <w:r w:rsidRPr="00A25018">
        <w:rPr>
          <w:color w:val="000080"/>
          <w:spacing w:val="60"/>
          <w:sz w:val="24"/>
          <w:szCs w:val="24"/>
        </w:rPr>
        <w:tab/>
      </w:r>
    </w:p>
    <w:p w:rsidR="00C8518E" w:rsidRPr="00461EF9" w:rsidRDefault="00AF75B8" w:rsidP="00461EF9">
      <w:pPr>
        <w:pStyle w:val="ListParagraph"/>
        <w:numPr>
          <w:ilvl w:val="0"/>
          <w:numId w:val="41"/>
        </w:numPr>
        <w:spacing w:line="300" w:lineRule="auto"/>
        <w:rPr>
          <w:b/>
          <w:sz w:val="28"/>
          <w:szCs w:val="28"/>
        </w:rPr>
      </w:pPr>
      <w:r w:rsidRPr="00461EF9">
        <w:rPr>
          <w:b/>
          <w:sz w:val="28"/>
          <w:szCs w:val="28"/>
        </w:rPr>
        <w:t>Major</w:t>
      </w:r>
      <w:r w:rsidR="00C8518E" w:rsidRPr="00461EF9">
        <w:rPr>
          <w:b/>
          <w:sz w:val="28"/>
          <w:szCs w:val="28"/>
        </w:rPr>
        <w:t xml:space="preserve"> Project</w:t>
      </w:r>
    </w:p>
    <w:p w:rsidR="00461EF9" w:rsidRDefault="009E7D60" w:rsidP="00461EF9">
      <w:pPr>
        <w:pStyle w:val="ListParagraph"/>
        <w:numPr>
          <w:ilvl w:val="0"/>
          <w:numId w:val="19"/>
        </w:numPr>
        <w:ind w:left="1170" w:right="-180"/>
        <w:rPr>
          <w:bCs/>
        </w:rPr>
      </w:pPr>
      <w:r>
        <w:rPr>
          <w:bCs/>
        </w:rPr>
        <w:t>Seismic analysis and design of RC frames with various type of bracings</w:t>
      </w:r>
    </w:p>
    <w:p w:rsidR="009E7D60" w:rsidRPr="00461EF9" w:rsidRDefault="009E7D60" w:rsidP="009E7D60">
      <w:pPr>
        <w:pStyle w:val="ListParagraph"/>
        <w:ind w:left="1170" w:right="-180"/>
        <w:rPr>
          <w:bCs/>
        </w:rPr>
      </w:pPr>
    </w:p>
    <w:p w:rsidR="00461EF9" w:rsidRPr="00461EF9" w:rsidRDefault="00461EF9" w:rsidP="00461EF9">
      <w:pPr>
        <w:pStyle w:val="ListParagraph"/>
        <w:numPr>
          <w:ilvl w:val="0"/>
          <w:numId w:val="40"/>
        </w:numPr>
        <w:ind w:right="-180"/>
        <w:rPr>
          <w:b/>
          <w:bCs/>
          <w:sz w:val="28"/>
          <w:szCs w:val="28"/>
        </w:rPr>
      </w:pPr>
      <w:r w:rsidRPr="00461EF9">
        <w:rPr>
          <w:b/>
          <w:bCs/>
          <w:sz w:val="28"/>
          <w:szCs w:val="28"/>
        </w:rPr>
        <w:t>Master of Engineering Project</w:t>
      </w:r>
    </w:p>
    <w:p w:rsidR="00461EF9" w:rsidRDefault="009E7D60" w:rsidP="00461EF9">
      <w:pPr>
        <w:pStyle w:val="ListParagraph"/>
        <w:numPr>
          <w:ilvl w:val="0"/>
          <w:numId w:val="43"/>
        </w:numPr>
        <w:ind w:right="-180"/>
        <w:rPr>
          <w:bCs/>
        </w:rPr>
      </w:pPr>
      <w:r>
        <w:rPr>
          <w:bCs/>
        </w:rPr>
        <w:t>An Experimental Investig</w:t>
      </w:r>
      <w:r w:rsidR="00461EF9" w:rsidRPr="00461EF9">
        <w:rPr>
          <w:bCs/>
        </w:rPr>
        <w:t xml:space="preserve">ation </w:t>
      </w:r>
      <w:r>
        <w:rPr>
          <w:bCs/>
        </w:rPr>
        <w:t>on Self Compacting</w:t>
      </w:r>
      <w:r w:rsidR="00461EF9" w:rsidRPr="00461EF9">
        <w:rPr>
          <w:bCs/>
        </w:rPr>
        <w:t xml:space="preserve"> Concrete </w:t>
      </w:r>
      <w:r>
        <w:rPr>
          <w:bCs/>
        </w:rPr>
        <w:t xml:space="preserve">by </w:t>
      </w:r>
      <w:r w:rsidR="00461EF9" w:rsidRPr="00461EF9">
        <w:rPr>
          <w:bCs/>
        </w:rPr>
        <w:t>using M-Sand</w:t>
      </w:r>
    </w:p>
    <w:p w:rsidR="00C311EF" w:rsidRPr="00461EF9" w:rsidRDefault="00C311EF" w:rsidP="00C311EF">
      <w:pPr>
        <w:pStyle w:val="ListParagraph"/>
        <w:ind w:left="1185" w:right="-180"/>
        <w:rPr>
          <w:bCs/>
        </w:rPr>
      </w:pPr>
      <w:r>
        <w:rPr>
          <w:bCs/>
        </w:rPr>
        <w:t>(This project paper published in IJISRT-Volume 3-Issue 5-May 2018)</w:t>
      </w:r>
    </w:p>
    <w:p w:rsidR="00BF157D" w:rsidRPr="00A25018" w:rsidRDefault="00BF157D" w:rsidP="00461EF9">
      <w:pPr>
        <w:pStyle w:val="ListParagraph"/>
        <w:ind w:left="0" w:right="-180"/>
        <w:rPr>
          <w:bCs/>
          <w:sz w:val="20"/>
          <w:szCs w:val="20"/>
        </w:rPr>
      </w:pPr>
    </w:p>
    <w:p w:rsidR="00AF75B8" w:rsidRPr="00A25018" w:rsidRDefault="00C178EC" w:rsidP="00AF75B8">
      <w:pPr>
        <w:pStyle w:val="Caption"/>
        <w:pBdr>
          <w:top w:val="single" w:sz="24" w:space="0" w:color="auto"/>
          <w:bottom w:val="single" w:sz="6" w:space="1" w:color="auto"/>
        </w:pBdr>
        <w:tabs>
          <w:tab w:val="left" w:pos="7380"/>
        </w:tabs>
        <w:rPr>
          <w:color w:val="000080"/>
          <w:spacing w:val="60"/>
          <w:sz w:val="24"/>
          <w:szCs w:val="24"/>
        </w:rPr>
      </w:pPr>
      <w:r w:rsidRPr="00A25018">
        <w:rPr>
          <w:color w:val="000080"/>
          <w:spacing w:val="60"/>
          <w:sz w:val="24"/>
          <w:szCs w:val="24"/>
        </w:rPr>
        <w:t>TECHNICAL KNOWLEDGE</w:t>
      </w:r>
      <w:r w:rsidR="00AF75B8" w:rsidRPr="00A25018">
        <w:rPr>
          <w:color w:val="000080"/>
          <w:spacing w:val="60"/>
          <w:sz w:val="24"/>
          <w:szCs w:val="24"/>
        </w:rPr>
        <w:tab/>
      </w:r>
    </w:p>
    <w:p w:rsidR="00AF75B8" w:rsidRPr="00A25018" w:rsidRDefault="00AF75B8" w:rsidP="00AF75B8">
      <w:pPr>
        <w:pStyle w:val="ListParagraph"/>
        <w:numPr>
          <w:ilvl w:val="0"/>
          <w:numId w:val="5"/>
        </w:numPr>
        <w:spacing w:line="300" w:lineRule="auto"/>
        <w:rPr>
          <w:b/>
        </w:rPr>
      </w:pPr>
      <w:r w:rsidRPr="00A25018">
        <w:rPr>
          <w:b/>
        </w:rPr>
        <w:t>Programming Languages</w:t>
      </w:r>
    </w:p>
    <w:p w:rsidR="00AF75B8" w:rsidRPr="00A25018" w:rsidRDefault="00A25018" w:rsidP="00A039AA">
      <w:pPr>
        <w:tabs>
          <w:tab w:val="num" w:pos="0"/>
        </w:tabs>
        <w:spacing w:line="360" w:lineRule="auto"/>
        <w:jc w:val="both"/>
      </w:pPr>
      <w:r w:rsidRPr="00A25018">
        <w:t xml:space="preserve">         </w:t>
      </w:r>
      <w:r w:rsidR="00AF75B8" w:rsidRPr="00A25018">
        <w:t>Course completed in</w:t>
      </w:r>
    </w:p>
    <w:p w:rsidR="00AF75B8" w:rsidRPr="00A25018" w:rsidRDefault="00AF75B8" w:rsidP="00884DD4">
      <w:pPr>
        <w:numPr>
          <w:ilvl w:val="0"/>
          <w:numId w:val="19"/>
        </w:numPr>
        <w:spacing w:line="360" w:lineRule="auto"/>
        <w:jc w:val="both"/>
      </w:pPr>
      <w:r w:rsidRPr="00A25018">
        <w:rPr>
          <w:bCs/>
        </w:rPr>
        <w:t>Auto CAD</w:t>
      </w:r>
      <w:r w:rsidRPr="00A25018">
        <w:t>.</w:t>
      </w:r>
    </w:p>
    <w:p w:rsidR="00605D17" w:rsidRPr="00A25018" w:rsidRDefault="00C05809" w:rsidP="00AF75B8">
      <w:pPr>
        <w:numPr>
          <w:ilvl w:val="0"/>
          <w:numId w:val="19"/>
        </w:numPr>
        <w:spacing w:line="360" w:lineRule="auto"/>
        <w:jc w:val="both"/>
        <w:rPr>
          <w:bCs/>
        </w:rPr>
      </w:pPr>
      <w:r w:rsidRPr="00A25018">
        <w:rPr>
          <w:bCs/>
        </w:rPr>
        <w:t>Staad pro</w:t>
      </w:r>
      <w:r w:rsidR="00461EF9">
        <w:rPr>
          <w:bCs/>
        </w:rPr>
        <w:t>.</w:t>
      </w:r>
    </w:p>
    <w:p w:rsidR="00C05809" w:rsidRDefault="00FF58D9" w:rsidP="00AF75B8">
      <w:pPr>
        <w:numPr>
          <w:ilvl w:val="0"/>
          <w:numId w:val="19"/>
        </w:numPr>
        <w:spacing w:line="360" w:lineRule="auto"/>
        <w:jc w:val="both"/>
        <w:rPr>
          <w:bCs/>
        </w:rPr>
      </w:pPr>
      <w:r w:rsidRPr="00A25018">
        <w:rPr>
          <w:bCs/>
        </w:rPr>
        <w:t xml:space="preserve"> Revit </w:t>
      </w:r>
    </w:p>
    <w:p w:rsidR="00461EF9" w:rsidRPr="00884DD4" w:rsidRDefault="00884DD4" w:rsidP="00884DD4">
      <w:pPr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MS office (Self studies)</w:t>
      </w:r>
    </w:p>
    <w:p w:rsidR="008D777A" w:rsidRPr="00A25018" w:rsidRDefault="008D777A" w:rsidP="00916F02">
      <w:pPr>
        <w:ind w:left="360" w:right="-180"/>
        <w:rPr>
          <w:b/>
          <w:bCs/>
          <w:sz w:val="20"/>
          <w:szCs w:val="20"/>
        </w:rPr>
      </w:pPr>
    </w:p>
    <w:p w:rsidR="003E653A" w:rsidRPr="00A25018" w:rsidRDefault="00AF5EDB" w:rsidP="003E653A">
      <w:pPr>
        <w:pStyle w:val="Caption"/>
        <w:pBdr>
          <w:top w:val="single" w:sz="24" w:space="0" w:color="auto"/>
          <w:bottom w:val="single" w:sz="6" w:space="1" w:color="auto"/>
        </w:pBdr>
        <w:rPr>
          <w:color w:val="000080"/>
          <w:spacing w:val="60"/>
          <w:sz w:val="24"/>
          <w:szCs w:val="24"/>
        </w:rPr>
      </w:pPr>
      <w:r w:rsidRPr="00A25018">
        <w:rPr>
          <w:color w:val="000080"/>
          <w:spacing w:val="60"/>
          <w:sz w:val="24"/>
          <w:szCs w:val="24"/>
        </w:rPr>
        <w:t xml:space="preserve">ACADEMIC </w:t>
      </w:r>
      <w:r w:rsidR="00F115D2" w:rsidRPr="00A25018">
        <w:rPr>
          <w:color w:val="000080"/>
          <w:spacing w:val="60"/>
          <w:sz w:val="24"/>
          <w:szCs w:val="24"/>
        </w:rPr>
        <w:t>LANGUAGE KNOWN</w:t>
      </w:r>
    </w:p>
    <w:p w:rsidR="002F1C6A" w:rsidRPr="00685C3B" w:rsidRDefault="00FF58D9" w:rsidP="00685C3B">
      <w:pPr>
        <w:ind w:left="1440"/>
        <w:rPr>
          <w:b/>
          <w:sz w:val="20"/>
        </w:rPr>
      </w:pPr>
      <w:r w:rsidRPr="00A25018">
        <w:t>Read, Write</w:t>
      </w:r>
      <w:r w:rsidR="007F7F66" w:rsidRPr="00A25018">
        <w:t xml:space="preserve"> </w:t>
      </w:r>
      <w:r w:rsidR="007F7F66" w:rsidRPr="00A25018">
        <w:tab/>
        <w:t>:</w:t>
      </w:r>
      <w:r w:rsidR="007F7F66" w:rsidRPr="00A25018">
        <w:tab/>
      </w:r>
      <w:r w:rsidR="00A6151D" w:rsidRPr="00A25018">
        <w:t xml:space="preserve">Tamil, </w:t>
      </w:r>
      <w:r w:rsidR="007F7F66" w:rsidRPr="00A25018">
        <w:t>English</w:t>
      </w:r>
      <w:r w:rsidR="00A6151D" w:rsidRPr="00A25018">
        <w:rPr>
          <w:sz w:val="20"/>
          <w:szCs w:val="20"/>
        </w:rPr>
        <w:t>.</w:t>
      </w:r>
    </w:p>
    <w:p w:rsidR="00685C3B" w:rsidRPr="00A25018" w:rsidRDefault="00685C3B" w:rsidP="00685C3B">
      <w:pPr>
        <w:ind w:left="1440"/>
        <w:rPr>
          <w:b/>
          <w:sz w:val="20"/>
        </w:rPr>
      </w:pPr>
      <w:r>
        <w:t xml:space="preserve">   </w:t>
      </w:r>
    </w:p>
    <w:p w:rsidR="004C7F17" w:rsidRPr="00A25018" w:rsidRDefault="004C7F17" w:rsidP="004C7F17">
      <w:pPr>
        <w:pStyle w:val="Caption"/>
        <w:pBdr>
          <w:top w:val="single" w:sz="24" w:space="0" w:color="auto"/>
          <w:bottom w:val="single" w:sz="6" w:space="1" w:color="auto"/>
        </w:pBdr>
        <w:tabs>
          <w:tab w:val="left" w:pos="7380"/>
        </w:tabs>
        <w:rPr>
          <w:color w:val="000080"/>
          <w:spacing w:val="60"/>
          <w:sz w:val="24"/>
          <w:szCs w:val="24"/>
        </w:rPr>
      </w:pPr>
      <w:r w:rsidRPr="00A25018">
        <w:rPr>
          <w:color w:val="000080"/>
          <w:spacing w:val="60"/>
          <w:sz w:val="24"/>
          <w:szCs w:val="24"/>
        </w:rPr>
        <w:t>PERSONAL</w:t>
      </w:r>
      <w:r w:rsidR="002F1C6A" w:rsidRPr="00A25018">
        <w:rPr>
          <w:color w:val="000080"/>
          <w:spacing w:val="60"/>
          <w:sz w:val="24"/>
          <w:szCs w:val="24"/>
        </w:rPr>
        <w:t xml:space="preserve"> SKI</w:t>
      </w:r>
      <w:r w:rsidRPr="00A25018">
        <w:rPr>
          <w:color w:val="000080"/>
          <w:spacing w:val="60"/>
          <w:sz w:val="24"/>
          <w:szCs w:val="24"/>
        </w:rPr>
        <w:t>LLS</w:t>
      </w:r>
      <w:r w:rsidRPr="00A25018">
        <w:rPr>
          <w:color w:val="000080"/>
          <w:spacing w:val="60"/>
          <w:sz w:val="24"/>
          <w:szCs w:val="24"/>
        </w:rPr>
        <w:tab/>
      </w:r>
    </w:p>
    <w:p w:rsidR="004C7F17" w:rsidRPr="00A25018" w:rsidRDefault="00094721" w:rsidP="00332499">
      <w:pPr>
        <w:numPr>
          <w:ilvl w:val="0"/>
          <w:numId w:val="22"/>
        </w:numPr>
        <w:spacing w:line="300" w:lineRule="auto"/>
      </w:pPr>
      <w:r w:rsidRPr="00A25018">
        <w:t>Easily adopt to new environment and people.</w:t>
      </w:r>
    </w:p>
    <w:p w:rsidR="009A7C38" w:rsidRPr="00A25018" w:rsidRDefault="009A7C38" w:rsidP="00332499">
      <w:pPr>
        <w:numPr>
          <w:ilvl w:val="0"/>
          <w:numId w:val="22"/>
        </w:numPr>
        <w:spacing w:line="300" w:lineRule="auto"/>
      </w:pPr>
      <w:r w:rsidRPr="00A25018">
        <w:t>Problem solving ability.</w:t>
      </w:r>
    </w:p>
    <w:p w:rsidR="009A7C38" w:rsidRPr="00A25018" w:rsidRDefault="009A7C38" w:rsidP="00332499">
      <w:pPr>
        <w:numPr>
          <w:ilvl w:val="0"/>
          <w:numId w:val="22"/>
        </w:numPr>
        <w:spacing w:line="300" w:lineRule="auto"/>
      </w:pPr>
      <w:r w:rsidRPr="00A25018">
        <w:t>Hard worker and Innovative thing.</w:t>
      </w:r>
    </w:p>
    <w:p w:rsidR="009A7C38" w:rsidRDefault="009A7C38" w:rsidP="00332499">
      <w:pPr>
        <w:numPr>
          <w:ilvl w:val="0"/>
          <w:numId w:val="22"/>
        </w:numPr>
        <w:spacing w:line="300" w:lineRule="auto"/>
      </w:pPr>
      <w:r w:rsidRPr="00A25018">
        <w:t>Interactive and Positive Attitude.</w:t>
      </w:r>
    </w:p>
    <w:p w:rsidR="0063601B" w:rsidRDefault="0063601B" w:rsidP="00685C3B">
      <w:pPr>
        <w:numPr>
          <w:ilvl w:val="0"/>
          <w:numId w:val="22"/>
        </w:numPr>
        <w:spacing w:line="300" w:lineRule="auto"/>
      </w:pPr>
      <w:r>
        <w:t xml:space="preserve">Active </w:t>
      </w:r>
      <w:r w:rsidR="00685C3B">
        <w:t>participation</w:t>
      </w:r>
      <w:r>
        <w:t xml:space="preserve"> in co-curiculum activities.</w:t>
      </w:r>
    </w:p>
    <w:p w:rsidR="00685C3B" w:rsidRPr="007D39B8" w:rsidRDefault="00685C3B" w:rsidP="00685C3B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b/>
        </w:rPr>
      </w:pPr>
      <w:r w:rsidRPr="007D39B8">
        <w:t>Active participation to attending workshops.</w:t>
      </w:r>
    </w:p>
    <w:p w:rsidR="00685C3B" w:rsidRPr="007D39B8" w:rsidRDefault="00685C3B" w:rsidP="00685C3B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b/>
        </w:rPr>
      </w:pPr>
      <w:r w:rsidRPr="007D39B8">
        <w:t>Active participation in paper presentation contest.</w:t>
      </w:r>
    </w:p>
    <w:p w:rsidR="00685C3B" w:rsidRPr="007D39B8" w:rsidRDefault="00685C3B" w:rsidP="00685C3B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b/>
        </w:rPr>
      </w:pPr>
      <w:r w:rsidRPr="007D39B8">
        <w:t xml:space="preserve">Active participation to making project </w:t>
      </w:r>
      <w:r>
        <w:t>ideas and advicing.</w:t>
      </w:r>
    </w:p>
    <w:p w:rsidR="00685C3B" w:rsidRPr="002C4C78" w:rsidRDefault="00685C3B" w:rsidP="00685C3B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b/>
        </w:rPr>
      </w:pPr>
      <w:r w:rsidRPr="007D39B8">
        <w:t>Active participation to be a committee leadership</w:t>
      </w:r>
      <w:r>
        <w:t>, arranging the programs with proper effort and helping department works with staffs. As class representative take responsibility and selected as team leader in live life curriculum event.</w:t>
      </w:r>
    </w:p>
    <w:p w:rsidR="002C4C78" w:rsidRDefault="002C4C78" w:rsidP="00685C3B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b/>
        </w:rPr>
      </w:pPr>
      <w:r>
        <w:t>Active participation to attending internship and industrial visit.</w:t>
      </w:r>
    </w:p>
    <w:p w:rsidR="00685C3B" w:rsidRPr="00685C3B" w:rsidRDefault="00685C3B" w:rsidP="00685C3B">
      <w:pPr>
        <w:pStyle w:val="ListParagraph"/>
        <w:spacing w:after="200" w:line="360" w:lineRule="auto"/>
        <w:ind w:left="1080"/>
        <w:jc w:val="both"/>
        <w:rPr>
          <w:b/>
        </w:rPr>
      </w:pPr>
    </w:p>
    <w:p w:rsidR="009D4D62" w:rsidRDefault="009D4D62" w:rsidP="009D4D62">
      <w:pPr>
        <w:spacing w:line="300" w:lineRule="auto"/>
        <w:ind w:left="1080"/>
      </w:pPr>
    </w:p>
    <w:p w:rsidR="00AA4E13" w:rsidRPr="00A25018" w:rsidRDefault="00AA4E13" w:rsidP="009D4D62">
      <w:pPr>
        <w:spacing w:line="300" w:lineRule="auto"/>
        <w:ind w:left="1080"/>
      </w:pPr>
    </w:p>
    <w:p w:rsidR="004C7F17" w:rsidRPr="00A25018" w:rsidRDefault="004C7F17" w:rsidP="00845769">
      <w:pPr>
        <w:pStyle w:val="Caption"/>
        <w:pBdr>
          <w:top w:val="single" w:sz="24" w:space="0" w:color="auto"/>
          <w:bottom w:val="single" w:sz="6" w:space="1" w:color="auto"/>
        </w:pBdr>
        <w:tabs>
          <w:tab w:val="left" w:pos="7380"/>
        </w:tabs>
        <w:rPr>
          <w:sz w:val="24"/>
          <w:szCs w:val="24"/>
        </w:rPr>
      </w:pPr>
      <w:r w:rsidRPr="00A25018">
        <w:rPr>
          <w:color w:val="000080"/>
          <w:spacing w:val="60"/>
          <w:sz w:val="24"/>
          <w:szCs w:val="24"/>
        </w:rPr>
        <w:t>HOBBIES</w:t>
      </w:r>
      <w:r w:rsidRPr="00A25018">
        <w:rPr>
          <w:color w:val="000080"/>
          <w:spacing w:val="60"/>
          <w:sz w:val="24"/>
          <w:szCs w:val="24"/>
        </w:rPr>
        <w:tab/>
      </w:r>
    </w:p>
    <w:p w:rsidR="009D4D62" w:rsidRDefault="00685C3B" w:rsidP="00FF58D9">
      <w:pPr>
        <w:numPr>
          <w:ilvl w:val="0"/>
          <w:numId w:val="23"/>
        </w:numPr>
        <w:spacing w:line="300" w:lineRule="auto"/>
      </w:pPr>
      <w:r>
        <w:t>Teaching subjects for students at home.</w:t>
      </w:r>
    </w:p>
    <w:p w:rsidR="00685C3B" w:rsidRDefault="00685C3B" w:rsidP="00FF58D9">
      <w:pPr>
        <w:numPr>
          <w:ilvl w:val="0"/>
          <w:numId w:val="23"/>
        </w:numPr>
        <w:spacing w:line="300" w:lineRule="auto"/>
      </w:pPr>
      <w:r>
        <w:t>Teaching dance and arranging student to participate in competitions.</w:t>
      </w:r>
    </w:p>
    <w:p w:rsidR="00685C3B" w:rsidRDefault="00685C3B" w:rsidP="00FF58D9">
      <w:pPr>
        <w:numPr>
          <w:ilvl w:val="0"/>
          <w:numId w:val="23"/>
        </w:numPr>
        <w:spacing w:line="300" w:lineRule="auto"/>
      </w:pPr>
      <w:r>
        <w:t>Re</w:t>
      </w:r>
      <w:r w:rsidR="00B536E8">
        <w:t>ading Books,Novels.</w:t>
      </w:r>
    </w:p>
    <w:p w:rsidR="00AA4E13" w:rsidRPr="00A25018" w:rsidRDefault="00AA4E13" w:rsidP="00AA4E13">
      <w:pPr>
        <w:spacing w:line="300" w:lineRule="auto"/>
        <w:ind w:left="1080"/>
      </w:pPr>
    </w:p>
    <w:p w:rsidR="00A26A2B" w:rsidRPr="00A25018" w:rsidRDefault="00A26A2B" w:rsidP="007F7F66">
      <w:pPr>
        <w:pStyle w:val="Caption"/>
        <w:pBdr>
          <w:top w:val="single" w:sz="24" w:space="0" w:color="auto"/>
          <w:bottom w:val="single" w:sz="6" w:space="1" w:color="auto"/>
        </w:pBdr>
        <w:rPr>
          <w:color w:val="000080"/>
          <w:spacing w:val="60"/>
          <w:sz w:val="24"/>
          <w:szCs w:val="24"/>
        </w:rPr>
      </w:pPr>
      <w:r w:rsidRPr="00A25018">
        <w:rPr>
          <w:color w:val="000080"/>
          <w:spacing w:val="60"/>
          <w:sz w:val="24"/>
          <w:szCs w:val="24"/>
        </w:rPr>
        <w:t>PERSONAL DETAILS</w:t>
      </w:r>
    </w:p>
    <w:p w:rsidR="00B35F81" w:rsidRDefault="00B35F81" w:rsidP="00B35F81">
      <w:pPr>
        <w:pStyle w:val="Header"/>
        <w:tabs>
          <w:tab w:val="left" w:pos="2700"/>
        </w:tabs>
        <w:spacing w:line="300" w:lineRule="auto"/>
      </w:pPr>
    </w:p>
    <w:p w:rsidR="00A26A2B" w:rsidRPr="00A25018" w:rsidRDefault="00A26A2B" w:rsidP="00B35F81">
      <w:pPr>
        <w:pStyle w:val="Header"/>
        <w:tabs>
          <w:tab w:val="left" w:pos="2700"/>
        </w:tabs>
        <w:spacing w:line="300" w:lineRule="auto"/>
      </w:pPr>
      <w:r w:rsidRPr="00A25018">
        <w:t>D</w:t>
      </w:r>
      <w:r w:rsidR="00C1447F" w:rsidRPr="00A25018">
        <w:t>ate o</w:t>
      </w:r>
      <w:r w:rsidR="00B35F81">
        <w:t>f Birth                         :   19</w:t>
      </w:r>
      <w:r w:rsidR="00CE190B">
        <w:t xml:space="preserve"> </w:t>
      </w:r>
      <w:r w:rsidR="00B35F81">
        <w:t>NOV 1993</w:t>
      </w:r>
    </w:p>
    <w:p w:rsidR="00A26A2B" w:rsidRPr="00A25018" w:rsidRDefault="00C1447F" w:rsidP="00C1447F">
      <w:pPr>
        <w:spacing w:line="300" w:lineRule="auto"/>
      </w:pPr>
      <w:r w:rsidRPr="00A25018">
        <w:t>S</w:t>
      </w:r>
      <w:r w:rsidR="00A25018">
        <w:t>ex</w:t>
      </w:r>
      <w:r w:rsidR="00A25018">
        <w:tab/>
      </w:r>
      <w:r w:rsidR="00A25018">
        <w:tab/>
        <w:t xml:space="preserve">                     </w:t>
      </w:r>
      <w:r w:rsidR="002F31F1" w:rsidRPr="00A25018">
        <w:t xml:space="preserve"> :   </w:t>
      </w:r>
      <w:r w:rsidR="00B35F81">
        <w:t>Female</w:t>
      </w:r>
    </w:p>
    <w:p w:rsidR="00A26A2B" w:rsidRPr="00A25018" w:rsidRDefault="00A26A2B" w:rsidP="00C1447F">
      <w:pPr>
        <w:spacing w:line="300" w:lineRule="auto"/>
      </w:pPr>
      <w:r w:rsidRPr="00A25018">
        <w:t>Marital Status</w:t>
      </w:r>
      <w:r w:rsidRPr="00A25018">
        <w:tab/>
      </w:r>
      <w:r w:rsidRPr="00A25018">
        <w:tab/>
      </w:r>
      <w:r w:rsidR="00A25018">
        <w:t xml:space="preserve">       </w:t>
      </w:r>
      <w:r w:rsidR="009A4F56" w:rsidRPr="00A25018">
        <w:t xml:space="preserve">   </w:t>
      </w:r>
      <w:r w:rsidR="00DC3446" w:rsidRPr="00A25018">
        <w:t>:</w:t>
      </w:r>
      <w:r w:rsidR="002F31F1" w:rsidRPr="00A25018">
        <w:t xml:space="preserve">  </w:t>
      </w:r>
      <w:r w:rsidR="00B35F81">
        <w:t xml:space="preserve"> </w:t>
      </w:r>
      <w:r w:rsidR="00FF58D9" w:rsidRPr="00A25018">
        <w:t>Un</w:t>
      </w:r>
      <w:r w:rsidR="00F45069" w:rsidRPr="00A25018">
        <w:t>Married</w:t>
      </w:r>
    </w:p>
    <w:p w:rsidR="00A26A2B" w:rsidRDefault="00A26A2B" w:rsidP="00C1447F">
      <w:pPr>
        <w:spacing w:line="300" w:lineRule="auto"/>
      </w:pPr>
      <w:r w:rsidRPr="00A25018">
        <w:t xml:space="preserve">Nationality                       </w:t>
      </w:r>
      <w:r w:rsidR="00DC3446" w:rsidRPr="00A25018">
        <w:t xml:space="preserve">    </w:t>
      </w:r>
      <w:r w:rsidR="00C1447F" w:rsidRPr="00A25018">
        <w:t xml:space="preserve"> : </w:t>
      </w:r>
      <w:r w:rsidR="002F31F1" w:rsidRPr="00A25018">
        <w:t xml:space="preserve">  </w:t>
      </w:r>
      <w:r w:rsidRPr="00A25018">
        <w:t>Indian</w:t>
      </w:r>
    </w:p>
    <w:p w:rsidR="00B35F81" w:rsidRPr="00A25018" w:rsidRDefault="00B35F81" w:rsidP="00C1447F">
      <w:pPr>
        <w:spacing w:line="300" w:lineRule="auto"/>
      </w:pPr>
      <w:r>
        <w:t>State                                      :   TamilNadu</w:t>
      </w:r>
    </w:p>
    <w:p w:rsidR="009C2A95" w:rsidRPr="00A25018" w:rsidRDefault="00D1651D" w:rsidP="00847B22">
      <w:r w:rsidRPr="00A25018">
        <w:t xml:space="preserve">Father’s Name    </w:t>
      </w:r>
      <w:r w:rsidR="00A25018">
        <w:t xml:space="preserve">              </w:t>
      </w:r>
      <w:r w:rsidR="00DC3446" w:rsidRPr="00A25018">
        <w:t xml:space="preserve">   </w:t>
      </w:r>
      <w:r w:rsidR="00175D93" w:rsidRPr="00A25018">
        <w:t xml:space="preserve"> :   </w:t>
      </w:r>
      <w:r w:rsidR="00B35F81">
        <w:t>Rajasekar R</w:t>
      </w:r>
    </w:p>
    <w:p w:rsidR="00461EF9" w:rsidRDefault="00A25018" w:rsidP="00847B22">
      <w:r>
        <w:t>Mother’s Name</w:t>
      </w:r>
      <w:r>
        <w:tab/>
        <w:t xml:space="preserve">       </w:t>
      </w:r>
      <w:r w:rsidR="009A7C38" w:rsidRPr="00A25018">
        <w:t xml:space="preserve">   :  </w:t>
      </w:r>
      <w:r w:rsidR="00B35F81">
        <w:t xml:space="preserve"> Chandrakala S</w:t>
      </w:r>
    </w:p>
    <w:p w:rsidR="00461EF9" w:rsidRPr="00A25018" w:rsidRDefault="00461EF9" w:rsidP="00847B22"/>
    <w:p w:rsidR="00AF75B8" w:rsidRPr="00A25018" w:rsidRDefault="00F546DB" w:rsidP="00AF75B8">
      <w:pPr>
        <w:pStyle w:val="Caption"/>
        <w:pBdr>
          <w:top w:val="single" w:sz="24" w:space="0" w:color="auto"/>
          <w:bottom w:val="single" w:sz="6" w:space="1" w:color="auto"/>
        </w:pBdr>
        <w:rPr>
          <w:color w:val="000080"/>
          <w:spacing w:val="60"/>
          <w:sz w:val="24"/>
          <w:szCs w:val="24"/>
        </w:rPr>
      </w:pPr>
      <w:r w:rsidRPr="00A25018">
        <w:rPr>
          <w:color w:val="000080"/>
          <w:spacing w:val="60"/>
          <w:sz w:val="24"/>
          <w:szCs w:val="24"/>
        </w:rPr>
        <w:t>WORKING EXPERIENCE</w:t>
      </w:r>
    </w:p>
    <w:p w:rsidR="00FF58D9" w:rsidRPr="00B35F81" w:rsidRDefault="00B35F81" w:rsidP="00AA4E13">
      <w:pPr>
        <w:ind w:firstLine="1440"/>
      </w:pPr>
      <w:r>
        <w:t xml:space="preserve">  I m fresher 2018 passed out from PG, I m looking for job with my basic knowleges not only basic qualifications and I obey my job with respect.</w:t>
      </w:r>
    </w:p>
    <w:p w:rsidR="00C178EC" w:rsidRPr="00A25018" w:rsidRDefault="00C178EC" w:rsidP="00847B22">
      <w:pPr>
        <w:rPr>
          <w:sz w:val="20"/>
        </w:rPr>
      </w:pPr>
    </w:p>
    <w:p w:rsidR="00A26A2B" w:rsidRPr="00A25018" w:rsidRDefault="00A26A2B" w:rsidP="00A26A2B">
      <w:pPr>
        <w:pStyle w:val="Caption"/>
        <w:pBdr>
          <w:top w:val="single" w:sz="24" w:space="0" w:color="auto"/>
          <w:bottom w:val="single" w:sz="6" w:space="1" w:color="auto"/>
        </w:pBdr>
        <w:rPr>
          <w:color w:val="000080"/>
          <w:spacing w:val="60"/>
          <w:sz w:val="24"/>
          <w:szCs w:val="24"/>
        </w:rPr>
      </w:pPr>
      <w:r w:rsidRPr="00A25018">
        <w:rPr>
          <w:color w:val="000080"/>
          <w:spacing w:val="60"/>
          <w:sz w:val="24"/>
          <w:szCs w:val="24"/>
        </w:rPr>
        <w:t>DECLARATION</w:t>
      </w:r>
    </w:p>
    <w:p w:rsidR="00F546DB" w:rsidRPr="00A25018" w:rsidRDefault="00A26A2B" w:rsidP="00F546DB">
      <w:pPr>
        <w:spacing w:line="360" w:lineRule="auto"/>
        <w:ind w:firstLine="720"/>
        <w:jc w:val="both"/>
      </w:pPr>
      <w:r w:rsidRPr="00A25018">
        <w:t xml:space="preserve">           </w:t>
      </w:r>
      <w:r w:rsidR="00F546DB" w:rsidRPr="00A25018">
        <w:t>I hereby declare that the particulars furnished above are true and correct to the best of my knowledge and belief.</w:t>
      </w:r>
      <w:r w:rsidR="00F66EB1" w:rsidRPr="00A25018">
        <w:t xml:space="preserve"> </w:t>
      </w:r>
    </w:p>
    <w:p w:rsidR="00A26A2B" w:rsidRPr="00A25018" w:rsidRDefault="00A26A2B" w:rsidP="002F1C6A">
      <w:pPr>
        <w:spacing w:line="300" w:lineRule="auto"/>
      </w:pPr>
    </w:p>
    <w:p w:rsidR="00513211" w:rsidRPr="00A25018" w:rsidRDefault="006A18DB" w:rsidP="00A26A2B">
      <w:r>
        <w:pict>
          <v:shape id="_x0000_s1028" type="#_x0000_t202" style="position:absolute;margin-left:.75pt;margin-top:13pt;width:434.25pt;height:74.25pt;z-index:251659264" strokecolor="white [3212]">
            <v:textbox>
              <w:txbxContent>
                <w:p w:rsidR="00B35F81" w:rsidRPr="00255567" w:rsidRDefault="00B35F81" w:rsidP="00B35F81">
                  <w:pPr>
                    <w:rPr>
                      <w:b/>
                    </w:rPr>
                  </w:pPr>
                  <w:r w:rsidRPr="00A25018">
                    <w:rPr>
                      <w:b/>
                    </w:rPr>
                    <w:t>Date  :</w:t>
                  </w:r>
                  <w:r>
                    <w:rPr>
                      <w:b/>
                    </w:rPr>
                    <w:t xml:space="preserve"> 15-04</w:t>
                  </w:r>
                  <w:r w:rsidRPr="00A25018">
                    <w:rPr>
                      <w:b/>
                    </w:rPr>
                    <w:t>-2018</w:t>
                  </w:r>
                  <w:r w:rsidRPr="00A25018">
                    <w:rPr>
                      <w:b/>
                    </w:rPr>
                    <w:tab/>
                    <w:t xml:space="preserve">                                                                    Your’s Sincerely</w:t>
                  </w:r>
                </w:p>
                <w:p w:rsidR="00B35F81" w:rsidRPr="00A25018" w:rsidRDefault="00B35F81" w:rsidP="00B35F81">
                  <w:r w:rsidRPr="00A25018">
                    <w:tab/>
                  </w:r>
                  <w:r w:rsidRPr="00A25018">
                    <w:tab/>
                  </w:r>
                  <w:r w:rsidRPr="00A25018">
                    <w:tab/>
                  </w:r>
                  <w:r w:rsidRPr="00A25018">
                    <w:tab/>
                  </w:r>
                  <w:r w:rsidRPr="00A25018">
                    <w:tab/>
                  </w:r>
                  <w:r w:rsidRPr="00A25018">
                    <w:tab/>
                  </w:r>
                  <w:r w:rsidRPr="00A25018">
                    <w:tab/>
                  </w:r>
                  <w:r w:rsidRPr="00A25018">
                    <w:tab/>
                    <w:t xml:space="preserve">   </w:t>
                  </w:r>
                </w:p>
                <w:p w:rsidR="00B35F81" w:rsidRDefault="00B35F81" w:rsidP="00B536E8">
                  <w:pPr>
                    <w:rPr>
                      <w:b/>
                    </w:rPr>
                  </w:pPr>
                  <w:r w:rsidRPr="00A25018">
                    <w:rPr>
                      <w:b/>
                    </w:rPr>
                    <w:t>Place :</w:t>
                  </w:r>
                  <w:r>
                    <w:rPr>
                      <w:b/>
                    </w:rPr>
                    <w:t xml:space="preserve"> Anthoniyar vattam,</w:t>
                  </w:r>
                  <w:r w:rsidR="00B536E8">
                    <w:rPr>
                      <w:b/>
                    </w:rPr>
                    <w:t xml:space="preserve">                       </w:t>
                  </w:r>
                  <w:r w:rsidR="00B536E8" w:rsidRPr="00A25018">
                    <w:t xml:space="preserve">                       </w:t>
                  </w:r>
                  <w:r w:rsidR="00B536E8">
                    <w:t xml:space="preserve">                </w:t>
                  </w:r>
                  <w:r w:rsidR="00B536E8" w:rsidRPr="00A25018">
                    <w:rPr>
                      <w:b/>
                    </w:rPr>
                    <w:t>(</w:t>
                  </w:r>
                  <w:r w:rsidR="00B536E8">
                    <w:rPr>
                      <w:b/>
                    </w:rPr>
                    <w:t>R</w:t>
                  </w:r>
                  <w:r w:rsidR="00B536E8" w:rsidRPr="00A25018">
                    <w:rPr>
                      <w:b/>
                    </w:rPr>
                    <w:t>.S</w:t>
                  </w:r>
                  <w:r w:rsidR="00B536E8">
                    <w:rPr>
                      <w:b/>
                    </w:rPr>
                    <w:t>ANJU</w:t>
                  </w:r>
                  <w:r w:rsidR="00B536E8" w:rsidRPr="00A25018">
                    <w:rPr>
                      <w:b/>
                    </w:rPr>
                    <w:t>)</w:t>
                  </w:r>
                </w:p>
                <w:p w:rsidR="00B35F81" w:rsidRPr="00A25018" w:rsidRDefault="00B35F81" w:rsidP="00B35F8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Kanyakumari (Dist)</w:t>
                  </w:r>
                  <w:r w:rsidRPr="00A25018">
                    <w:rPr>
                      <w:b/>
                    </w:rPr>
                    <w:t xml:space="preserve">         </w:t>
                  </w:r>
                  <w:r w:rsidRPr="00A25018">
                    <w:tab/>
                    <w:t xml:space="preserve"> </w:t>
                  </w:r>
                  <w:r w:rsidRPr="00A25018">
                    <w:tab/>
                  </w:r>
                </w:p>
                <w:p w:rsidR="00B35F81" w:rsidRDefault="00B35F81"/>
              </w:txbxContent>
            </v:textbox>
          </v:shape>
        </w:pict>
      </w:r>
    </w:p>
    <w:p w:rsidR="005A1C1F" w:rsidRPr="00A25018" w:rsidRDefault="00D8758B" w:rsidP="00AF5EDB">
      <w:pPr>
        <w:rPr>
          <w:b/>
        </w:rPr>
      </w:pPr>
      <w:r w:rsidRPr="00A25018">
        <w:rPr>
          <w:b/>
        </w:rPr>
        <w:t xml:space="preserve"> </w:t>
      </w:r>
      <w:r w:rsidR="00255567">
        <w:rPr>
          <w:b/>
        </w:rPr>
        <w:t xml:space="preserve">  </w:t>
      </w:r>
    </w:p>
    <w:sectPr w:rsidR="005A1C1F" w:rsidRPr="00A25018" w:rsidSect="006C49BE">
      <w:headerReference w:type="default" r:id="rId9"/>
      <w:footerReference w:type="default" r:id="rId10"/>
      <w:pgSz w:w="12240" w:h="15840"/>
      <w:pgMar w:top="5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E5F" w:rsidRDefault="00E32E5F">
      <w:r>
        <w:separator/>
      </w:r>
    </w:p>
  </w:endnote>
  <w:endnote w:type="continuationSeparator" w:id="1">
    <w:p w:rsidR="00E32E5F" w:rsidRDefault="00E32E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bel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B6" w:rsidRDefault="00D60B80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RESUME</w:t>
    </w:r>
    <w:r w:rsidR="007810B6">
      <w:rPr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E5F" w:rsidRDefault="00E32E5F">
      <w:r>
        <w:separator/>
      </w:r>
    </w:p>
  </w:footnote>
  <w:footnote w:type="continuationSeparator" w:id="1">
    <w:p w:rsidR="00E32E5F" w:rsidRDefault="00E32E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B6" w:rsidRDefault="006A18DB" w:rsidP="00AC42EF">
    <w:pPr>
      <w:pStyle w:val="Header"/>
      <w:ind w:left="360"/>
      <w:jc w:val="right"/>
      <w:rPr>
        <w:sz w:val="16"/>
        <w:szCs w:val="16"/>
      </w:rPr>
    </w:pPr>
    <w:r>
      <w:rPr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90pt;margin-top:0;width:162pt;height:801pt;z-index:-251658752;mso-position-horizontal-relative:margin;mso-position-vertical-relative:page">
          <v:imagedata r:id="rId1" o:title=""/>
          <w10:wrap anchorx="margin" anchory="page"/>
          <w10:anchorlock/>
        </v:shape>
        <o:OLEObject Type="Embed" ProgID="CorelDraw.Graphic.8" ShapeID="_x0000_s2051" DrawAspect="Content" ObjectID="_1588812392" r:id="rId2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numFmt w:val="bullet"/>
      <w:lvlText w:val="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1">
      <w:start w:val="1"/>
      <w:numFmt w:val="bullet"/>
      <w:lvlText w:val="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2">
      <w:start w:val="1"/>
      <w:numFmt w:val="bullet"/>
      <w:lvlText w:val="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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4">
      <w:start w:val="1"/>
      <w:numFmt w:val="bullet"/>
      <w:lvlText w:val="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5">
      <w:start w:val="1"/>
      <w:numFmt w:val="bullet"/>
      <w:lvlText w:val="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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7">
      <w:start w:val="1"/>
      <w:numFmt w:val="bullet"/>
      <w:lvlText w:val="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8">
      <w:start w:val="1"/>
      <w:numFmt w:val="bullet"/>
      <w:lvlText w:val=""/>
      <w:lvlJc w:val="left"/>
      <w:pPr>
        <w:tabs>
          <w:tab w:val="num" w:pos="360"/>
        </w:tabs>
        <w:ind w:left="360" w:firstLine="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  <w:szCs w:val="18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3">
    <w:nsid w:val="02104B64"/>
    <w:multiLevelType w:val="hybridMultilevel"/>
    <w:tmpl w:val="E48092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2924D40"/>
    <w:multiLevelType w:val="hybridMultilevel"/>
    <w:tmpl w:val="8F042F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6243911"/>
    <w:multiLevelType w:val="hybridMultilevel"/>
    <w:tmpl w:val="F334C4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B53380"/>
    <w:multiLevelType w:val="hybridMultilevel"/>
    <w:tmpl w:val="786429C4"/>
    <w:lvl w:ilvl="0" w:tplc="0E786ECA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FC82834"/>
    <w:multiLevelType w:val="hybridMultilevel"/>
    <w:tmpl w:val="2DB4C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EE7330"/>
    <w:multiLevelType w:val="hybridMultilevel"/>
    <w:tmpl w:val="1C0088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0" w:hanging="360"/>
      </w:pPr>
      <w:rPr>
        <w:rFonts w:ascii="Wingdings" w:hAnsi="Wingdings" w:hint="default"/>
      </w:rPr>
    </w:lvl>
  </w:abstractNum>
  <w:abstractNum w:abstractNumId="9">
    <w:nsid w:val="18162D84"/>
    <w:multiLevelType w:val="hybridMultilevel"/>
    <w:tmpl w:val="BB28603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83C7A6A"/>
    <w:multiLevelType w:val="hybridMultilevel"/>
    <w:tmpl w:val="0EB6B1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63BC7"/>
    <w:multiLevelType w:val="hybridMultilevel"/>
    <w:tmpl w:val="260C15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11347F"/>
    <w:multiLevelType w:val="hybridMultilevel"/>
    <w:tmpl w:val="552C04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F17F78"/>
    <w:multiLevelType w:val="hybridMultilevel"/>
    <w:tmpl w:val="E304D462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2AC15AE2"/>
    <w:multiLevelType w:val="hybridMultilevel"/>
    <w:tmpl w:val="547A6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B157E5"/>
    <w:multiLevelType w:val="hybridMultilevel"/>
    <w:tmpl w:val="5B4A9A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1B0F41"/>
    <w:multiLevelType w:val="hybridMultilevel"/>
    <w:tmpl w:val="A392A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FB2D78"/>
    <w:multiLevelType w:val="multilevel"/>
    <w:tmpl w:val="077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0886B71"/>
    <w:multiLevelType w:val="hybridMultilevel"/>
    <w:tmpl w:val="4F5C0A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26655B"/>
    <w:multiLevelType w:val="multilevel"/>
    <w:tmpl w:val="ADA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C66D0C"/>
    <w:multiLevelType w:val="hybridMultilevel"/>
    <w:tmpl w:val="4EB033D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0B0064"/>
    <w:multiLevelType w:val="hybridMultilevel"/>
    <w:tmpl w:val="332A3E1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3DD1E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94B681D"/>
    <w:multiLevelType w:val="hybridMultilevel"/>
    <w:tmpl w:val="BAE0BB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5065DA"/>
    <w:multiLevelType w:val="multilevel"/>
    <w:tmpl w:val="40F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674FB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C4501CD"/>
    <w:multiLevelType w:val="hybridMultilevel"/>
    <w:tmpl w:val="86701A74"/>
    <w:lvl w:ilvl="0" w:tplc="08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7">
    <w:nsid w:val="5DE32AC7"/>
    <w:multiLevelType w:val="hybridMultilevel"/>
    <w:tmpl w:val="BF7A1E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EF6A4B"/>
    <w:multiLevelType w:val="hybridMultilevel"/>
    <w:tmpl w:val="29BEE0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26D72"/>
    <w:multiLevelType w:val="multilevel"/>
    <w:tmpl w:val="FCB4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D20B7F"/>
    <w:multiLevelType w:val="hybridMultilevel"/>
    <w:tmpl w:val="2174B8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D54DF2"/>
    <w:multiLevelType w:val="hybridMultilevel"/>
    <w:tmpl w:val="B0820142"/>
    <w:lvl w:ilvl="0" w:tplc="98D82B10">
      <w:start w:val="1"/>
      <w:numFmt w:val="bullet"/>
      <w:pStyle w:val="Normalverdan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90447F"/>
    <w:multiLevelType w:val="hybridMultilevel"/>
    <w:tmpl w:val="126AB6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764D4F"/>
    <w:multiLevelType w:val="hybridMultilevel"/>
    <w:tmpl w:val="3BD02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24476B"/>
    <w:multiLevelType w:val="multilevel"/>
    <w:tmpl w:val="3FC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8962EE"/>
    <w:multiLevelType w:val="hybridMultilevel"/>
    <w:tmpl w:val="98AA27B6"/>
    <w:lvl w:ilvl="0" w:tplc="CB40087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>
    <w:nsid w:val="76F15EE5"/>
    <w:multiLevelType w:val="hybridMultilevel"/>
    <w:tmpl w:val="63B218C2"/>
    <w:lvl w:ilvl="0" w:tplc="08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7">
    <w:nsid w:val="7926782C"/>
    <w:multiLevelType w:val="hybridMultilevel"/>
    <w:tmpl w:val="ED5223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555503"/>
    <w:multiLevelType w:val="hybridMultilevel"/>
    <w:tmpl w:val="19F416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B18C9"/>
    <w:multiLevelType w:val="hybridMultilevel"/>
    <w:tmpl w:val="7C8C919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B0551E1"/>
    <w:multiLevelType w:val="hybridMultilevel"/>
    <w:tmpl w:val="D33412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CB87B34"/>
    <w:multiLevelType w:val="hybridMultilevel"/>
    <w:tmpl w:val="8AAC8996"/>
    <w:lvl w:ilvl="0" w:tplc="08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2">
    <w:nsid w:val="7DB5651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E4E565B"/>
    <w:multiLevelType w:val="hybridMultilevel"/>
    <w:tmpl w:val="0E0C26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E37064"/>
    <w:multiLevelType w:val="multilevel"/>
    <w:tmpl w:val="194C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7"/>
  </w:num>
  <w:num w:numId="3">
    <w:abstractNumId w:val="23"/>
  </w:num>
  <w:num w:numId="4">
    <w:abstractNumId w:val="43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31"/>
  </w:num>
  <w:num w:numId="10">
    <w:abstractNumId w:val="29"/>
  </w:num>
  <w:num w:numId="11">
    <w:abstractNumId w:val="17"/>
  </w:num>
  <w:num w:numId="12">
    <w:abstractNumId w:val="9"/>
  </w:num>
  <w:num w:numId="13">
    <w:abstractNumId w:val="13"/>
  </w:num>
  <w:num w:numId="14">
    <w:abstractNumId w:val="21"/>
  </w:num>
  <w:num w:numId="15">
    <w:abstractNumId w:val="20"/>
  </w:num>
  <w:num w:numId="16">
    <w:abstractNumId w:val="28"/>
  </w:num>
  <w:num w:numId="17">
    <w:abstractNumId w:val="15"/>
  </w:num>
  <w:num w:numId="18">
    <w:abstractNumId w:val="32"/>
  </w:num>
  <w:num w:numId="19">
    <w:abstractNumId w:val="8"/>
  </w:num>
  <w:num w:numId="20">
    <w:abstractNumId w:val="38"/>
  </w:num>
  <w:num w:numId="21">
    <w:abstractNumId w:val="35"/>
  </w:num>
  <w:num w:numId="22">
    <w:abstractNumId w:val="30"/>
  </w:num>
  <w:num w:numId="23">
    <w:abstractNumId w:val="4"/>
  </w:num>
  <w:num w:numId="24">
    <w:abstractNumId w:val="22"/>
  </w:num>
  <w:num w:numId="25">
    <w:abstractNumId w:val="14"/>
  </w:num>
  <w:num w:numId="26">
    <w:abstractNumId w:val="39"/>
  </w:num>
  <w:num w:numId="27">
    <w:abstractNumId w:val="7"/>
  </w:num>
  <w:num w:numId="28">
    <w:abstractNumId w:val="40"/>
  </w:num>
  <w:num w:numId="29">
    <w:abstractNumId w:val="16"/>
  </w:num>
  <w:num w:numId="30">
    <w:abstractNumId w:val="12"/>
  </w:num>
  <w:num w:numId="31">
    <w:abstractNumId w:val="11"/>
  </w:num>
  <w:num w:numId="32">
    <w:abstractNumId w:val="10"/>
  </w:num>
  <w:num w:numId="33">
    <w:abstractNumId w:val="34"/>
  </w:num>
  <w:num w:numId="34">
    <w:abstractNumId w:val="24"/>
  </w:num>
  <w:num w:numId="35">
    <w:abstractNumId w:val="0"/>
  </w:num>
  <w:num w:numId="36">
    <w:abstractNumId w:val="19"/>
  </w:num>
  <w:num w:numId="37">
    <w:abstractNumId w:val="44"/>
  </w:num>
  <w:num w:numId="38">
    <w:abstractNumId w:val="37"/>
  </w:num>
  <w:num w:numId="39">
    <w:abstractNumId w:val="41"/>
  </w:num>
  <w:num w:numId="40">
    <w:abstractNumId w:val="25"/>
  </w:num>
  <w:num w:numId="41">
    <w:abstractNumId w:val="42"/>
  </w:num>
  <w:num w:numId="42">
    <w:abstractNumId w:val="36"/>
  </w:num>
  <w:num w:numId="43">
    <w:abstractNumId w:val="26"/>
  </w:num>
  <w:num w:numId="4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hdrShapeDefaults>
    <o:shapedefaults v:ext="edit" spidmax="9218">
      <o:colormenu v:ext="edit" stroke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13C51"/>
    <w:rsid w:val="0000190A"/>
    <w:rsid w:val="0000422E"/>
    <w:rsid w:val="00005756"/>
    <w:rsid w:val="000072FD"/>
    <w:rsid w:val="00012F06"/>
    <w:rsid w:val="00025F64"/>
    <w:rsid w:val="0003419E"/>
    <w:rsid w:val="000351FA"/>
    <w:rsid w:val="000363DA"/>
    <w:rsid w:val="00037F60"/>
    <w:rsid w:val="000438CF"/>
    <w:rsid w:val="00043C8D"/>
    <w:rsid w:val="00050883"/>
    <w:rsid w:val="00052DDF"/>
    <w:rsid w:val="000530C7"/>
    <w:rsid w:val="00053EE4"/>
    <w:rsid w:val="00055D7B"/>
    <w:rsid w:val="000560C5"/>
    <w:rsid w:val="00057552"/>
    <w:rsid w:val="00064349"/>
    <w:rsid w:val="00066068"/>
    <w:rsid w:val="000705BE"/>
    <w:rsid w:val="0007514D"/>
    <w:rsid w:val="00085D0F"/>
    <w:rsid w:val="00093B43"/>
    <w:rsid w:val="00094721"/>
    <w:rsid w:val="000958F9"/>
    <w:rsid w:val="000A09DA"/>
    <w:rsid w:val="000A65F4"/>
    <w:rsid w:val="000C4822"/>
    <w:rsid w:val="000C515D"/>
    <w:rsid w:val="000C6CDE"/>
    <w:rsid w:val="000E02FF"/>
    <w:rsid w:val="000F13D9"/>
    <w:rsid w:val="000F6394"/>
    <w:rsid w:val="001027EF"/>
    <w:rsid w:val="0010439C"/>
    <w:rsid w:val="00105E60"/>
    <w:rsid w:val="0012005D"/>
    <w:rsid w:val="00123A5C"/>
    <w:rsid w:val="0012770D"/>
    <w:rsid w:val="00127D81"/>
    <w:rsid w:val="0013057E"/>
    <w:rsid w:val="001323F9"/>
    <w:rsid w:val="00135A2A"/>
    <w:rsid w:val="00137AF6"/>
    <w:rsid w:val="00137ED6"/>
    <w:rsid w:val="00143EF8"/>
    <w:rsid w:val="00143F68"/>
    <w:rsid w:val="00147666"/>
    <w:rsid w:val="00151AF9"/>
    <w:rsid w:val="00153A5F"/>
    <w:rsid w:val="0015550B"/>
    <w:rsid w:val="00157F7B"/>
    <w:rsid w:val="00157FF8"/>
    <w:rsid w:val="00160157"/>
    <w:rsid w:val="001655AB"/>
    <w:rsid w:val="001664DE"/>
    <w:rsid w:val="00166A61"/>
    <w:rsid w:val="00170BB5"/>
    <w:rsid w:val="001726C1"/>
    <w:rsid w:val="00172BFB"/>
    <w:rsid w:val="00175AAA"/>
    <w:rsid w:val="00175D93"/>
    <w:rsid w:val="00176D0F"/>
    <w:rsid w:val="001806DC"/>
    <w:rsid w:val="001849E4"/>
    <w:rsid w:val="00186F3F"/>
    <w:rsid w:val="00187713"/>
    <w:rsid w:val="00193C71"/>
    <w:rsid w:val="001A789F"/>
    <w:rsid w:val="001C2C5C"/>
    <w:rsid w:val="001C58B0"/>
    <w:rsid w:val="001C6498"/>
    <w:rsid w:val="001D29A4"/>
    <w:rsid w:val="001D2A19"/>
    <w:rsid w:val="001D3117"/>
    <w:rsid w:val="001D6988"/>
    <w:rsid w:val="001E1A5B"/>
    <w:rsid w:val="001E2C47"/>
    <w:rsid w:val="001E42F4"/>
    <w:rsid w:val="001E4D3D"/>
    <w:rsid w:val="001E67B1"/>
    <w:rsid w:val="001F362F"/>
    <w:rsid w:val="001F6DB0"/>
    <w:rsid w:val="002008D4"/>
    <w:rsid w:val="00200A8B"/>
    <w:rsid w:val="00204AE2"/>
    <w:rsid w:val="002052DA"/>
    <w:rsid w:val="00213207"/>
    <w:rsid w:val="002157F5"/>
    <w:rsid w:val="002230E2"/>
    <w:rsid w:val="0022566C"/>
    <w:rsid w:val="00226F1D"/>
    <w:rsid w:val="002277F3"/>
    <w:rsid w:val="00232AAD"/>
    <w:rsid w:val="002406F3"/>
    <w:rsid w:val="00245081"/>
    <w:rsid w:val="00246C7A"/>
    <w:rsid w:val="00253003"/>
    <w:rsid w:val="00255567"/>
    <w:rsid w:val="0025592A"/>
    <w:rsid w:val="00274862"/>
    <w:rsid w:val="00275699"/>
    <w:rsid w:val="002757C2"/>
    <w:rsid w:val="00277ED4"/>
    <w:rsid w:val="00282C9A"/>
    <w:rsid w:val="00290070"/>
    <w:rsid w:val="00297334"/>
    <w:rsid w:val="00297BE4"/>
    <w:rsid w:val="002A0CBD"/>
    <w:rsid w:val="002A39EF"/>
    <w:rsid w:val="002A6083"/>
    <w:rsid w:val="002A79A3"/>
    <w:rsid w:val="002B4E05"/>
    <w:rsid w:val="002B70D7"/>
    <w:rsid w:val="002C27BF"/>
    <w:rsid w:val="002C4C78"/>
    <w:rsid w:val="002C7650"/>
    <w:rsid w:val="002D0728"/>
    <w:rsid w:val="002D429E"/>
    <w:rsid w:val="002E04AB"/>
    <w:rsid w:val="002E2DA3"/>
    <w:rsid w:val="002E30E3"/>
    <w:rsid w:val="002E3F13"/>
    <w:rsid w:val="002E667F"/>
    <w:rsid w:val="002F0E2A"/>
    <w:rsid w:val="002F1C6A"/>
    <w:rsid w:val="002F31F1"/>
    <w:rsid w:val="003021FF"/>
    <w:rsid w:val="0030537F"/>
    <w:rsid w:val="00307725"/>
    <w:rsid w:val="00307FE6"/>
    <w:rsid w:val="00310073"/>
    <w:rsid w:val="00310321"/>
    <w:rsid w:val="00315040"/>
    <w:rsid w:val="00315B57"/>
    <w:rsid w:val="00316998"/>
    <w:rsid w:val="00321BBA"/>
    <w:rsid w:val="003232BF"/>
    <w:rsid w:val="00332499"/>
    <w:rsid w:val="00334480"/>
    <w:rsid w:val="003360A5"/>
    <w:rsid w:val="0033781F"/>
    <w:rsid w:val="00340B94"/>
    <w:rsid w:val="0034117D"/>
    <w:rsid w:val="00341A32"/>
    <w:rsid w:val="00351434"/>
    <w:rsid w:val="0035369C"/>
    <w:rsid w:val="00357C64"/>
    <w:rsid w:val="00357C8F"/>
    <w:rsid w:val="00361178"/>
    <w:rsid w:val="00362F50"/>
    <w:rsid w:val="003657B1"/>
    <w:rsid w:val="0036752A"/>
    <w:rsid w:val="00373613"/>
    <w:rsid w:val="00374ECA"/>
    <w:rsid w:val="003920FC"/>
    <w:rsid w:val="003935E9"/>
    <w:rsid w:val="00397BB4"/>
    <w:rsid w:val="003C49CA"/>
    <w:rsid w:val="003C5930"/>
    <w:rsid w:val="003D356B"/>
    <w:rsid w:val="003E653A"/>
    <w:rsid w:val="00414445"/>
    <w:rsid w:val="0041728E"/>
    <w:rsid w:val="00422C40"/>
    <w:rsid w:val="00423102"/>
    <w:rsid w:val="00430678"/>
    <w:rsid w:val="00431C09"/>
    <w:rsid w:val="0044062F"/>
    <w:rsid w:val="00442DF7"/>
    <w:rsid w:val="00452B32"/>
    <w:rsid w:val="00455C1C"/>
    <w:rsid w:val="004570DC"/>
    <w:rsid w:val="00457406"/>
    <w:rsid w:val="00461EF9"/>
    <w:rsid w:val="00462D6F"/>
    <w:rsid w:val="00463931"/>
    <w:rsid w:val="00466008"/>
    <w:rsid w:val="00473104"/>
    <w:rsid w:val="00474BC0"/>
    <w:rsid w:val="0047685C"/>
    <w:rsid w:val="00482BCD"/>
    <w:rsid w:val="00484520"/>
    <w:rsid w:val="004872D3"/>
    <w:rsid w:val="004900B1"/>
    <w:rsid w:val="004907CA"/>
    <w:rsid w:val="00492F7A"/>
    <w:rsid w:val="00494AA9"/>
    <w:rsid w:val="004A45B0"/>
    <w:rsid w:val="004B6C9D"/>
    <w:rsid w:val="004C0EF9"/>
    <w:rsid w:val="004C7F17"/>
    <w:rsid w:val="004D0A1B"/>
    <w:rsid w:val="004D7676"/>
    <w:rsid w:val="004E3A6C"/>
    <w:rsid w:val="004E6CC2"/>
    <w:rsid w:val="004F1C76"/>
    <w:rsid w:val="004F4AE0"/>
    <w:rsid w:val="004F699B"/>
    <w:rsid w:val="00503194"/>
    <w:rsid w:val="00507F55"/>
    <w:rsid w:val="00513211"/>
    <w:rsid w:val="005138C2"/>
    <w:rsid w:val="005138E4"/>
    <w:rsid w:val="0051494D"/>
    <w:rsid w:val="00516D7B"/>
    <w:rsid w:val="005230C0"/>
    <w:rsid w:val="00533C66"/>
    <w:rsid w:val="0053736C"/>
    <w:rsid w:val="00542918"/>
    <w:rsid w:val="005435D8"/>
    <w:rsid w:val="005477BD"/>
    <w:rsid w:val="00547855"/>
    <w:rsid w:val="00553BA2"/>
    <w:rsid w:val="0055501B"/>
    <w:rsid w:val="005567C5"/>
    <w:rsid w:val="00563158"/>
    <w:rsid w:val="005647BF"/>
    <w:rsid w:val="00566F9E"/>
    <w:rsid w:val="00571A7A"/>
    <w:rsid w:val="0059080E"/>
    <w:rsid w:val="00590AAC"/>
    <w:rsid w:val="005927BD"/>
    <w:rsid w:val="0059368D"/>
    <w:rsid w:val="005A1C1F"/>
    <w:rsid w:val="005A231C"/>
    <w:rsid w:val="005A300D"/>
    <w:rsid w:val="005A39F8"/>
    <w:rsid w:val="005B6664"/>
    <w:rsid w:val="005B7D64"/>
    <w:rsid w:val="005C10B2"/>
    <w:rsid w:val="005C1D35"/>
    <w:rsid w:val="005C32CB"/>
    <w:rsid w:val="005C783D"/>
    <w:rsid w:val="005D6D17"/>
    <w:rsid w:val="005E551D"/>
    <w:rsid w:val="00600D8D"/>
    <w:rsid w:val="00605D17"/>
    <w:rsid w:val="00607FAF"/>
    <w:rsid w:val="006112D5"/>
    <w:rsid w:val="006157B9"/>
    <w:rsid w:val="006209A0"/>
    <w:rsid w:val="00625A30"/>
    <w:rsid w:val="006313F2"/>
    <w:rsid w:val="0063601B"/>
    <w:rsid w:val="006473DD"/>
    <w:rsid w:val="0065037A"/>
    <w:rsid w:val="00653637"/>
    <w:rsid w:val="00663FDD"/>
    <w:rsid w:val="00672520"/>
    <w:rsid w:val="0068354E"/>
    <w:rsid w:val="006848C7"/>
    <w:rsid w:val="00685C3B"/>
    <w:rsid w:val="006A18DB"/>
    <w:rsid w:val="006A1E40"/>
    <w:rsid w:val="006A341A"/>
    <w:rsid w:val="006A5E90"/>
    <w:rsid w:val="006B3BC2"/>
    <w:rsid w:val="006C49BE"/>
    <w:rsid w:val="006D3D30"/>
    <w:rsid w:val="006D4045"/>
    <w:rsid w:val="006D794E"/>
    <w:rsid w:val="006D7AC3"/>
    <w:rsid w:val="006E0AFC"/>
    <w:rsid w:val="006E2C9B"/>
    <w:rsid w:val="006E4563"/>
    <w:rsid w:val="006E553B"/>
    <w:rsid w:val="006E7103"/>
    <w:rsid w:val="006F0459"/>
    <w:rsid w:val="006F12B2"/>
    <w:rsid w:val="006F1E55"/>
    <w:rsid w:val="006F2EA4"/>
    <w:rsid w:val="006F3448"/>
    <w:rsid w:val="00702F89"/>
    <w:rsid w:val="007059BF"/>
    <w:rsid w:val="0070789F"/>
    <w:rsid w:val="007124C8"/>
    <w:rsid w:val="00713C51"/>
    <w:rsid w:val="0071605F"/>
    <w:rsid w:val="00726BFF"/>
    <w:rsid w:val="00727317"/>
    <w:rsid w:val="00727468"/>
    <w:rsid w:val="007440CC"/>
    <w:rsid w:val="007443E6"/>
    <w:rsid w:val="007469DA"/>
    <w:rsid w:val="00747203"/>
    <w:rsid w:val="00755DD2"/>
    <w:rsid w:val="007625EA"/>
    <w:rsid w:val="0076265C"/>
    <w:rsid w:val="0076706F"/>
    <w:rsid w:val="007746AB"/>
    <w:rsid w:val="00775070"/>
    <w:rsid w:val="00777C09"/>
    <w:rsid w:val="007810B6"/>
    <w:rsid w:val="007820EF"/>
    <w:rsid w:val="007839C2"/>
    <w:rsid w:val="0078428A"/>
    <w:rsid w:val="00785BBB"/>
    <w:rsid w:val="00790517"/>
    <w:rsid w:val="0079273A"/>
    <w:rsid w:val="007A04A7"/>
    <w:rsid w:val="007A42EB"/>
    <w:rsid w:val="007B0920"/>
    <w:rsid w:val="007B12E3"/>
    <w:rsid w:val="007B7B7F"/>
    <w:rsid w:val="007C2413"/>
    <w:rsid w:val="007D30BF"/>
    <w:rsid w:val="007D7FAA"/>
    <w:rsid w:val="007E25E0"/>
    <w:rsid w:val="007E272D"/>
    <w:rsid w:val="007E44EA"/>
    <w:rsid w:val="007E70EA"/>
    <w:rsid w:val="007F1199"/>
    <w:rsid w:val="007F66AB"/>
    <w:rsid w:val="007F7F66"/>
    <w:rsid w:val="0080443A"/>
    <w:rsid w:val="00810A53"/>
    <w:rsid w:val="00823E5D"/>
    <w:rsid w:val="00832C1F"/>
    <w:rsid w:val="00833528"/>
    <w:rsid w:val="00833C5F"/>
    <w:rsid w:val="0083618A"/>
    <w:rsid w:val="00841232"/>
    <w:rsid w:val="00845769"/>
    <w:rsid w:val="00845822"/>
    <w:rsid w:val="00847B22"/>
    <w:rsid w:val="00847DBA"/>
    <w:rsid w:val="00850718"/>
    <w:rsid w:val="0087406E"/>
    <w:rsid w:val="00884001"/>
    <w:rsid w:val="00884442"/>
    <w:rsid w:val="00884DD4"/>
    <w:rsid w:val="008901CF"/>
    <w:rsid w:val="00894362"/>
    <w:rsid w:val="00896C61"/>
    <w:rsid w:val="008A1487"/>
    <w:rsid w:val="008B3F9F"/>
    <w:rsid w:val="008B692A"/>
    <w:rsid w:val="008C40EF"/>
    <w:rsid w:val="008C4F47"/>
    <w:rsid w:val="008C6230"/>
    <w:rsid w:val="008C6568"/>
    <w:rsid w:val="008D0769"/>
    <w:rsid w:val="008D777A"/>
    <w:rsid w:val="008D7C0B"/>
    <w:rsid w:val="008E1ECA"/>
    <w:rsid w:val="008E283F"/>
    <w:rsid w:val="008E3C86"/>
    <w:rsid w:val="008E4BCD"/>
    <w:rsid w:val="008E6E53"/>
    <w:rsid w:val="008F0833"/>
    <w:rsid w:val="008F477B"/>
    <w:rsid w:val="008F493F"/>
    <w:rsid w:val="008F6B96"/>
    <w:rsid w:val="009039AA"/>
    <w:rsid w:val="00903C8B"/>
    <w:rsid w:val="009110FE"/>
    <w:rsid w:val="00911657"/>
    <w:rsid w:val="00914ED1"/>
    <w:rsid w:val="00916F02"/>
    <w:rsid w:val="00920A7F"/>
    <w:rsid w:val="0092653A"/>
    <w:rsid w:val="0092676B"/>
    <w:rsid w:val="00931AFC"/>
    <w:rsid w:val="009348A2"/>
    <w:rsid w:val="00934D94"/>
    <w:rsid w:val="00936213"/>
    <w:rsid w:val="00942EA5"/>
    <w:rsid w:val="00942ED9"/>
    <w:rsid w:val="00965C02"/>
    <w:rsid w:val="00971916"/>
    <w:rsid w:val="00974683"/>
    <w:rsid w:val="009816F7"/>
    <w:rsid w:val="0098307D"/>
    <w:rsid w:val="00984171"/>
    <w:rsid w:val="009861D8"/>
    <w:rsid w:val="00990FC0"/>
    <w:rsid w:val="00993AAA"/>
    <w:rsid w:val="009A36A4"/>
    <w:rsid w:val="009A3A76"/>
    <w:rsid w:val="009A4F56"/>
    <w:rsid w:val="009A7C38"/>
    <w:rsid w:val="009B5220"/>
    <w:rsid w:val="009C2A95"/>
    <w:rsid w:val="009C731C"/>
    <w:rsid w:val="009D4D62"/>
    <w:rsid w:val="009E4E20"/>
    <w:rsid w:val="009E7D60"/>
    <w:rsid w:val="009F1134"/>
    <w:rsid w:val="009F5FFA"/>
    <w:rsid w:val="009F6B32"/>
    <w:rsid w:val="00A005CC"/>
    <w:rsid w:val="00A02193"/>
    <w:rsid w:val="00A039AA"/>
    <w:rsid w:val="00A15516"/>
    <w:rsid w:val="00A15F16"/>
    <w:rsid w:val="00A221E7"/>
    <w:rsid w:val="00A22CA4"/>
    <w:rsid w:val="00A25018"/>
    <w:rsid w:val="00A26A2B"/>
    <w:rsid w:val="00A3586C"/>
    <w:rsid w:val="00A443D8"/>
    <w:rsid w:val="00A5147A"/>
    <w:rsid w:val="00A6151D"/>
    <w:rsid w:val="00A63FE2"/>
    <w:rsid w:val="00A658E2"/>
    <w:rsid w:val="00A72D77"/>
    <w:rsid w:val="00A759FE"/>
    <w:rsid w:val="00A80AEC"/>
    <w:rsid w:val="00A9203F"/>
    <w:rsid w:val="00AA4E13"/>
    <w:rsid w:val="00AA5D8B"/>
    <w:rsid w:val="00AA6757"/>
    <w:rsid w:val="00AA7857"/>
    <w:rsid w:val="00AB4F53"/>
    <w:rsid w:val="00AC2AB2"/>
    <w:rsid w:val="00AC3756"/>
    <w:rsid w:val="00AC42EF"/>
    <w:rsid w:val="00AC4429"/>
    <w:rsid w:val="00AC6679"/>
    <w:rsid w:val="00AF5EDB"/>
    <w:rsid w:val="00AF75B8"/>
    <w:rsid w:val="00B04230"/>
    <w:rsid w:val="00B05E79"/>
    <w:rsid w:val="00B10D5C"/>
    <w:rsid w:val="00B143EC"/>
    <w:rsid w:val="00B14CC2"/>
    <w:rsid w:val="00B23BC6"/>
    <w:rsid w:val="00B27F10"/>
    <w:rsid w:val="00B35F81"/>
    <w:rsid w:val="00B41333"/>
    <w:rsid w:val="00B45C2E"/>
    <w:rsid w:val="00B5329C"/>
    <w:rsid w:val="00B536E8"/>
    <w:rsid w:val="00B55BF7"/>
    <w:rsid w:val="00B607EB"/>
    <w:rsid w:val="00B6726D"/>
    <w:rsid w:val="00B67581"/>
    <w:rsid w:val="00B71B24"/>
    <w:rsid w:val="00B71CC2"/>
    <w:rsid w:val="00B7549B"/>
    <w:rsid w:val="00B765E6"/>
    <w:rsid w:val="00B840AE"/>
    <w:rsid w:val="00BA2E78"/>
    <w:rsid w:val="00BC5109"/>
    <w:rsid w:val="00BC76ED"/>
    <w:rsid w:val="00BD1C3C"/>
    <w:rsid w:val="00BD3254"/>
    <w:rsid w:val="00BD52D4"/>
    <w:rsid w:val="00BD7601"/>
    <w:rsid w:val="00BE3391"/>
    <w:rsid w:val="00BE40D4"/>
    <w:rsid w:val="00BE4314"/>
    <w:rsid w:val="00BE4D9C"/>
    <w:rsid w:val="00BE7D0E"/>
    <w:rsid w:val="00BF157D"/>
    <w:rsid w:val="00BF16D5"/>
    <w:rsid w:val="00BF1EAB"/>
    <w:rsid w:val="00BF55C7"/>
    <w:rsid w:val="00BF590C"/>
    <w:rsid w:val="00C042E8"/>
    <w:rsid w:val="00C05809"/>
    <w:rsid w:val="00C12E43"/>
    <w:rsid w:val="00C1447F"/>
    <w:rsid w:val="00C178EC"/>
    <w:rsid w:val="00C20A28"/>
    <w:rsid w:val="00C21804"/>
    <w:rsid w:val="00C23F65"/>
    <w:rsid w:val="00C311EF"/>
    <w:rsid w:val="00C46853"/>
    <w:rsid w:val="00C50BA7"/>
    <w:rsid w:val="00C56480"/>
    <w:rsid w:val="00C60D42"/>
    <w:rsid w:val="00C726C9"/>
    <w:rsid w:val="00C74BD0"/>
    <w:rsid w:val="00C76407"/>
    <w:rsid w:val="00C82F59"/>
    <w:rsid w:val="00C84B10"/>
    <w:rsid w:val="00C8518E"/>
    <w:rsid w:val="00C85C02"/>
    <w:rsid w:val="00C91641"/>
    <w:rsid w:val="00C92450"/>
    <w:rsid w:val="00C94ADC"/>
    <w:rsid w:val="00C97E45"/>
    <w:rsid w:val="00CA2D77"/>
    <w:rsid w:val="00CA4D0C"/>
    <w:rsid w:val="00CB4194"/>
    <w:rsid w:val="00CC22B8"/>
    <w:rsid w:val="00CC4A04"/>
    <w:rsid w:val="00CD1CA0"/>
    <w:rsid w:val="00CE131B"/>
    <w:rsid w:val="00CE190B"/>
    <w:rsid w:val="00CE70F0"/>
    <w:rsid w:val="00CF09D0"/>
    <w:rsid w:val="00CF1277"/>
    <w:rsid w:val="00CF18FA"/>
    <w:rsid w:val="00CF2AFB"/>
    <w:rsid w:val="00CF324A"/>
    <w:rsid w:val="00CF7D92"/>
    <w:rsid w:val="00D00CF4"/>
    <w:rsid w:val="00D148F7"/>
    <w:rsid w:val="00D1651D"/>
    <w:rsid w:val="00D1713E"/>
    <w:rsid w:val="00D20B0B"/>
    <w:rsid w:val="00D20FA4"/>
    <w:rsid w:val="00D213C0"/>
    <w:rsid w:val="00D2520D"/>
    <w:rsid w:val="00D25D49"/>
    <w:rsid w:val="00D342CC"/>
    <w:rsid w:val="00D34337"/>
    <w:rsid w:val="00D35862"/>
    <w:rsid w:val="00D35FB6"/>
    <w:rsid w:val="00D4200B"/>
    <w:rsid w:val="00D53419"/>
    <w:rsid w:val="00D60738"/>
    <w:rsid w:val="00D60B80"/>
    <w:rsid w:val="00D61E3F"/>
    <w:rsid w:val="00D63110"/>
    <w:rsid w:val="00D64504"/>
    <w:rsid w:val="00D67973"/>
    <w:rsid w:val="00D67AF7"/>
    <w:rsid w:val="00D805F9"/>
    <w:rsid w:val="00D81AD9"/>
    <w:rsid w:val="00D83551"/>
    <w:rsid w:val="00D85963"/>
    <w:rsid w:val="00D8758B"/>
    <w:rsid w:val="00D95A52"/>
    <w:rsid w:val="00D95EEF"/>
    <w:rsid w:val="00DA3832"/>
    <w:rsid w:val="00DB2EB8"/>
    <w:rsid w:val="00DB6310"/>
    <w:rsid w:val="00DB70AF"/>
    <w:rsid w:val="00DB7ED2"/>
    <w:rsid w:val="00DC0240"/>
    <w:rsid w:val="00DC3446"/>
    <w:rsid w:val="00DC7CAE"/>
    <w:rsid w:val="00DE2172"/>
    <w:rsid w:val="00DE2FD5"/>
    <w:rsid w:val="00DF21BA"/>
    <w:rsid w:val="00DF492E"/>
    <w:rsid w:val="00E0798B"/>
    <w:rsid w:val="00E1058A"/>
    <w:rsid w:val="00E10676"/>
    <w:rsid w:val="00E12064"/>
    <w:rsid w:val="00E20C67"/>
    <w:rsid w:val="00E21EAA"/>
    <w:rsid w:val="00E24D5F"/>
    <w:rsid w:val="00E30344"/>
    <w:rsid w:val="00E32E5F"/>
    <w:rsid w:val="00E341DE"/>
    <w:rsid w:val="00E3661B"/>
    <w:rsid w:val="00E37B8B"/>
    <w:rsid w:val="00E40C46"/>
    <w:rsid w:val="00E45AC5"/>
    <w:rsid w:val="00E52D5D"/>
    <w:rsid w:val="00E536DF"/>
    <w:rsid w:val="00E55BFC"/>
    <w:rsid w:val="00E60680"/>
    <w:rsid w:val="00E622A8"/>
    <w:rsid w:val="00E629E3"/>
    <w:rsid w:val="00E730BB"/>
    <w:rsid w:val="00E73D4B"/>
    <w:rsid w:val="00E757EF"/>
    <w:rsid w:val="00E77A1F"/>
    <w:rsid w:val="00E92D6B"/>
    <w:rsid w:val="00E96580"/>
    <w:rsid w:val="00EA4374"/>
    <w:rsid w:val="00EB1D4E"/>
    <w:rsid w:val="00EB1F82"/>
    <w:rsid w:val="00EC1A76"/>
    <w:rsid w:val="00EC226E"/>
    <w:rsid w:val="00EC5765"/>
    <w:rsid w:val="00ED1163"/>
    <w:rsid w:val="00ED29F3"/>
    <w:rsid w:val="00ED6F27"/>
    <w:rsid w:val="00EE648A"/>
    <w:rsid w:val="00EF1BA3"/>
    <w:rsid w:val="00EF48AF"/>
    <w:rsid w:val="00F03956"/>
    <w:rsid w:val="00F1148A"/>
    <w:rsid w:val="00F115D2"/>
    <w:rsid w:val="00F20CFF"/>
    <w:rsid w:val="00F21AEF"/>
    <w:rsid w:val="00F235C3"/>
    <w:rsid w:val="00F403D3"/>
    <w:rsid w:val="00F45069"/>
    <w:rsid w:val="00F546DB"/>
    <w:rsid w:val="00F55477"/>
    <w:rsid w:val="00F56112"/>
    <w:rsid w:val="00F5720C"/>
    <w:rsid w:val="00F66EB1"/>
    <w:rsid w:val="00F7179D"/>
    <w:rsid w:val="00F71EFF"/>
    <w:rsid w:val="00F740DE"/>
    <w:rsid w:val="00F82F4E"/>
    <w:rsid w:val="00FA32CB"/>
    <w:rsid w:val="00FA723A"/>
    <w:rsid w:val="00FB374F"/>
    <w:rsid w:val="00FB4534"/>
    <w:rsid w:val="00FB5A2B"/>
    <w:rsid w:val="00FC15AF"/>
    <w:rsid w:val="00FC3C9D"/>
    <w:rsid w:val="00FC4A09"/>
    <w:rsid w:val="00FD78F1"/>
    <w:rsid w:val="00FE3E12"/>
    <w:rsid w:val="00FE6F20"/>
    <w:rsid w:val="00FE77DF"/>
    <w:rsid w:val="00FF1D28"/>
    <w:rsid w:val="00FF5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5C"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B10D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10D5C"/>
    <w:pPr>
      <w:keepNext/>
      <w:spacing w:before="240" w:after="60"/>
      <w:outlineLvl w:val="1"/>
    </w:pPr>
    <w:rPr>
      <w:rFonts w:ascii="Arial" w:hAnsi="Arial" w:cs="Arial"/>
      <w:b/>
      <w:bCs/>
      <w:i/>
      <w:iCs/>
      <w:noProof w:val="0"/>
      <w:sz w:val="28"/>
      <w:szCs w:val="28"/>
    </w:rPr>
  </w:style>
  <w:style w:type="paragraph" w:styleId="Heading3">
    <w:name w:val="heading 3"/>
    <w:basedOn w:val="Normal"/>
    <w:next w:val="Normal"/>
    <w:qFormat/>
    <w:rsid w:val="00B10D5C"/>
    <w:pPr>
      <w:keepNext/>
      <w:outlineLvl w:val="2"/>
    </w:pPr>
    <w:rPr>
      <w:rFonts w:ascii="Arial" w:hAnsi="Arial" w:cs="Arial"/>
      <w:i/>
      <w:iCs/>
      <w:sz w:val="20"/>
      <w:szCs w:val="15"/>
      <w:u w:val="single"/>
    </w:rPr>
  </w:style>
  <w:style w:type="paragraph" w:styleId="Heading4">
    <w:name w:val="heading 4"/>
    <w:basedOn w:val="Normal"/>
    <w:next w:val="Normal"/>
    <w:qFormat/>
    <w:rsid w:val="00B10D5C"/>
    <w:pPr>
      <w:keepNext/>
      <w:outlineLvl w:val="3"/>
    </w:pPr>
    <w:rPr>
      <w:rFonts w:ascii="Arial" w:hAnsi="Arial" w:cs="Arial"/>
      <w:b/>
      <w:bCs/>
      <w:noProof w:val="0"/>
      <w:sz w:val="20"/>
      <w:szCs w:val="15"/>
    </w:rPr>
  </w:style>
  <w:style w:type="paragraph" w:styleId="Heading5">
    <w:name w:val="heading 5"/>
    <w:basedOn w:val="Normal"/>
    <w:next w:val="Normal"/>
    <w:qFormat/>
    <w:rsid w:val="00B10D5C"/>
    <w:pPr>
      <w:keepNext/>
      <w:jc w:val="both"/>
      <w:outlineLvl w:val="4"/>
    </w:pPr>
    <w:rPr>
      <w:rFonts w:ascii="Arial" w:hAnsi="Arial" w:cs="Arial"/>
      <w:b/>
      <w:bCs/>
      <w:sz w:val="18"/>
      <w:szCs w:val="15"/>
    </w:rPr>
  </w:style>
  <w:style w:type="paragraph" w:styleId="Heading6">
    <w:name w:val="heading 6"/>
    <w:basedOn w:val="Normal"/>
    <w:next w:val="Normal"/>
    <w:qFormat/>
    <w:rsid w:val="00B10D5C"/>
    <w:pPr>
      <w:keepNext/>
      <w:ind w:right="-540"/>
      <w:outlineLvl w:val="5"/>
    </w:pPr>
    <w:rPr>
      <w:rFonts w:ascii="Verdana" w:hAnsi="Verdana" w:cs="Arial"/>
      <w:b/>
      <w:color w:val="000080"/>
      <w:sz w:val="20"/>
      <w:szCs w:val="20"/>
    </w:rPr>
  </w:style>
  <w:style w:type="paragraph" w:styleId="Heading9">
    <w:name w:val="heading 9"/>
    <w:basedOn w:val="Normal"/>
    <w:next w:val="Normal"/>
    <w:qFormat/>
    <w:rsid w:val="00B10D5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10D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0D5C"/>
    <w:pPr>
      <w:tabs>
        <w:tab w:val="center" w:pos="4320"/>
        <w:tab w:val="right" w:pos="8640"/>
      </w:tabs>
    </w:pPr>
  </w:style>
  <w:style w:type="paragraph" w:customStyle="1" w:styleId="HeadingSoft">
    <w:name w:val="Heading Soft"/>
    <w:basedOn w:val="Heading1"/>
    <w:autoRedefine/>
    <w:rsid w:val="00B10D5C"/>
    <w:pPr>
      <w:keepLines/>
      <w:pBdr>
        <w:top w:val="single" w:sz="8" w:space="3" w:color="000000"/>
        <w:left w:val="single" w:sz="8" w:space="3" w:color="000000"/>
        <w:bottom w:val="single" w:sz="8" w:space="3" w:color="000000"/>
        <w:right w:val="single" w:sz="8" w:space="4" w:color="000000"/>
      </w:pBdr>
      <w:shd w:val="clear" w:color="auto" w:fill="D9D9D9"/>
      <w:spacing w:before="0" w:after="240" w:line="240" w:lineRule="atLeast"/>
      <w:ind w:left="120"/>
    </w:pPr>
    <w:rPr>
      <w:rFonts w:ascii="Kabel Ult BT" w:hAnsi="Kabel Ult BT" w:cs="Times New Roman"/>
      <w:b w:val="0"/>
      <w:bCs w:val="0"/>
      <w:noProof w:val="0"/>
      <w:color w:val="333333"/>
      <w:spacing w:val="-10"/>
      <w:kern w:val="20"/>
      <w:sz w:val="28"/>
      <w:szCs w:val="28"/>
    </w:rPr>
  </w:style>
  <w:style w:type="paragraph" w:styleId="BodyText2">
    <w:name w:val="Body Text 2"/>
    <w:basedOn w:val="Normal"/>
    <w:rsid w:val="00B10D5C"/>
    <w:rPr>
      <w:rFonts w:ascii="Arial" w:hAnsi="Arial" w:cs="Arial"/>
      <w:noProof w:val="0"/>
      <w:sz w:val="20"/>
      <w:szCs w:val="15"/>
    </w:rPr>
  </w:style>
  <w:style w:type="paragraph" w:styleId="BodyText3">
    <w:name w:val="Body Text 3"/>
    <w:basedOn w:val="Normal"/>
    <w:rsid w:val="00B10D5C"/>
    <w:pPr>
      <w:jc w:val="both"/>
    </w:pPr>
    <w:rPr>
      <w:rFonts w:ascii="Arial" w:hAnsi="Arial" w:cs="Arial"/>
      <w:noProof w:val="0"/>
      <w:sz w:val="20"/>
      <w:szCs w:val="15"/>
    </w:rPr>
  </w:style>
  <w:style w:type="paragraph" w:customStyle="1" w:styleId="Figure">
    <w:name w:val="Figure"/>
    <w:basedOn w:val="Caption"/>
    <w:rsid w:val="00B10D5C"/>
    <w:pPr>
      <w:keepNext/>
      <w:spacing w:before="60" w:after="240" w:line="220" w:lineRule="atLeast"/>
      <w:jc w:val="center"/>
    </w:pPr>
    <w:rPr>
      <w:rFonts w:ascii="Arial" w:hAnsi="Arial" w:cs="Arial"/>
      <w:noProof w:val="0"/>
      <w:sz w:val="18"/>
    </w:rPr>
  </w:style>
  <w:style w:type="character" w:styleId="Hyperlink">
    <w:name w:val="Hyperlink"/>
    <w:rsid w:val="00B10D5C"/>
    <w:rPr>
      <w:color w:val="663399"/>
      <w:u w:val="single"/>
    </w:rPr>
  </w:style>
  <w:style w:type="paragraph" w:styleId="Caption">
    <w:name w:val="caption"/>
    <w:basedOn w:val="Normal"/>
    <w:next w:val="Normal"/>
    <w:qFormat/>
    <w:rsid w:val="00B10D5C"/>
    <w:pPr>
      <w:spacing w:before="120" w:after="120"/>
    </w:pPr>
    <w:rPr>
      <w:b/>
      <w:bCs/>
      <w:sz w:val="20"/>
      <w:szCs w:val="20"/>
    </w:rPr>
  </w:style>
  <w:style w:type="character" w:styleId="FollowedHyperlink">
    <w:name w:val="FollowedHyperlink"/>
    <w:rsid w:val="00B10D5C"/>
    <w:rPr>
      <w:color w:val="800080"/>
      <w:u w:val="single"/>
    </w:rPr>
  </w:style>
  <w:style w:type="paragraph" w:styleId="BodyText">
    <w:name w:val="Body Text"/>
    <w:basedOn w:val="Normal"/>
    <w:rsid w:val="00B10D5C"/>
    <w:pPr>
      <w:spacing w:after="120"/>
    </w:pPr>
  </w:style>
  <w:style w:type="paragraph" w:styleId="Title">
    <w:name w:val="Title"/>
    <w:basedOn w:val="Normal"/>
    <w:qFormat/>
    <w:rsid w:val="00B10D5C"/>
    <w:pPr>
      <w:jc w:val="center"/>
    </w:pPr>
    <w:rPr>
      <w:rFonts w:ascii="Verdana" w:hAnsi="Verdana"/>
      <w:b/>
      <w:bCs/>
      <w:noProof w:val="0"/>
      <w:sz w:val="20"/>
    </w:rPr>
  </w:style>
  <w:style w:type="paragraph" w:styleId="NormalWeb">
    <w:name w:val="Normal (Web)"/>
    <w:basedOn w:val="Normal"/>
    <w:uiPriority w:val="99"/>
    <w:rsid w:val="00B10D5C"/>
    <w:pPr>
      <w:spacing w:before="100" w:beforeAutospacing="1" w:after="100" w:afterAutospacing="1"/>
    </w:pPr>
    <w:rPr>
      <w:noProof w:val="0"/>
    </w:rPr>
  </w:style>
  <w:style w:type="paragraph" w:styleId="PlainText">
    <w:name w:val="Plain Text"/>
    <w:basedOn w:val="Normal"/>
    <w:rsid w:val="00397BB4"/>
    <w:rPr>
      <w:rFonts w:ascii="Courier New" w:hAnsi="Courier New"/>
      <w:noProof w:val="0"/>
      <w:sz w:val="20"/>
      <w:szCs w:val="20"/>
    </w:rPr>
  </w:style>
  <w:style w:type="paragraph" w:styleId="HTMLPreformatted">
    <w:name w:val="HTML Preformatted"/>
    <w:basedOn w:val="Normal"/>
    <w:rsid w:val="0059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</w:rPr>
  </w:style>
  <w:style w:type="character" w:customStyle="1" w:styleId="HeaderChar">
    <w:name w:val="Header Char"/>
    <w:link w:val="Header"/>
    <w:rsid w:val="00A26A2B"/>
    <w:rPr>
      <w:noProof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CF3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veredana">
    <w:name w:val="Normal+veredana"/>
    <w:basedOn w:val="Header"/>
    <w:rsid w:val="00E37B8B"/>
    <w:rPr>
      <w:rFonts w:ascii="Verdana" w:hAnsi="Verdana"/>
      <w:b/>
      <w:sz w:val="20"/>
    </w:rPr>
  </w:style>
  <w:style w:type="paragraph" w:customStyle="1" w:styleId="Normalverdana">
    <w:name w:val="Normal+verdana"/>
    <w:basedOn w:val="Header"/>
    <w:rsid w:val="00E37B8B"/>
    <w:pPr>
      <w:numPr>
        <w:numId w:val="9"/>
      </w:numPr>
      <w:tabs>
        <w:tab w:val="clear" w:pos="4320"/>
        <w:tab w:val="center" w:pos="3600"/>
      </w:tabs>
    </w:pPr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6313F2"/>
    <w:pPr>
      <w:ind w:left="720"/>
      <w:contextualSpacing/>
    </w:pPr>
  </w:style>
  <w:style w:type="paragraph" w:customStyle="1" w:styleId="DefaultText">
    <w:name w:val="Default Text"/>
    <w:rsid w:val="007B7B7F"/>
    <w:rPr>
      <w:rFonts w:eastAsia="ヒラギノ角ゴ Pro W3"/>
      <w:color w:val="000000"/>
      <w:sz w:val="2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7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avatka\My%20Documents\KAL%20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E800E-34C5-49E9-A525-B0EAC0F1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 professional resume</Template>
  <TotalTime>7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dya.XXX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Hello FM</dc:subject>
  <dc:creator>Savarimuthu</dc:creator>
  <cp:keywords>106.4</cp:keywords>
  <cp:lastModifiedBy>as</cp:lastModifiedBy>
  <cp:revision>7</cp:revision>
  <cp:lastPrinted>2014-09-18T17:53:00Z</cp:lastPrinted>
  <dcterms:created xsi:type="dcterms:W3CDTF">2018-05-09T05:31:00Z</dcterms:created>
  <dcterms:modified xsi:type="dcterms:W3CDTF">2018-05-26T11:00:00Z</dcterms:modified>
</cp:coreProperties>
</file>